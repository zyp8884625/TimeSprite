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NoSpacing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365E7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 w:rsidR="00D01658">
                                  <w:rPr>
                                    <w:color w:val="5B9BD5" w:themeColor="accent1"/>
                                    <w:sz w:val="36"/>
                                  </w:rPr>
                                  <w:t>24/10</w:t>
                                </w:r>
                                <w:r w:rsidR="0026687B">
                                  <w:rPr>
                                    <w:color w:val="5B9BD5" w:themeColor="accent1"/>
                                    <w:sz w:val="36"/>
                                  </w:rPr>
                                  <w:t>/2016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 t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o </w:t>
                                </w:r>
                                <w:r w:rsidR="00D01658">
                                  <w:rPr>
                                    <w:color w:val="5B9BD5" w:themeColor="accent1"/>
                                    <w:sz w:val="36"/>
                                  </w:rPr>
                                  <w:t>16/11</w:t>
                                </w:r>
                                <w:r w:rsidR="0026687B">
                                  <w:rPr>
                                    <w:color w:val="5B9BD5" w:themeColor="accent1"/>
                                    <w:sz w:val="36"/>
                                  </w:rPr>
                                  <w:t>/2016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365E7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 w:rsidR="00D01658">
                            <w:rPr>
                              <w:color w:val="5B9BD5" w:themeColor="accent1"/>
                              <w:sz w:val="36"/>
                            </w:rPr>
                            <w:t>24/10</w:t>
                          </w:r>
                          <w:r w:rsidR="0026687B">
                            <w:rPr>
                              <w:color w:val="5B9BD5" w:themeColor="accent1"/>
                              <w:sz w:val="36"/>
                            </w:rPr>
                            <w:t>/2016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 xml:space="preserve"> t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o </w:t>
                          </w:r>
                          <w:r w:rsidR="00D01658">
                            <w:rPr>
                              <w:color w:val="5B9BD5" w:themeColor="accent1"/>
                              <w:sz w:val="36"/>
                            </w:rPr>
                            <w:t>16/11</w:t>
                          </w:r>
                          <w:r w:rsidR="0026687B">
                            <w:rPr>
                              <w:color w:val="5B9BD5" w:themeColor="accent1"/>
                              <w:sz w:val="36"/>
                            </w:rPr>
                            <w:t>/2016</w:t>
                          </w:r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99F24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365E7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</w:t>
                                    </w:r>
                                    <w:r w:rsidR="001F7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191, Senior Project, 2016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Fall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5A58E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</w:t>
                              </w:r>
                              <w:r w:rsidR="001F7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191, Senior Project, 2016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Fall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582832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FB3" w:rsidRDefault="00486FB3">
          <w:pPr>
            <w:pStyle w:val="TOCHeading"/>
          </w:pPr>
          <w:r>
            <w:t>Contents</w:t>
          </w:r>
        </w:p>
        <w:p w:rsidR="008A5CF0" w:rsidRDefault="00486F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38734" w:history="1">
            <w:r w:rsidR="008A5CF0" w:rsidRPr="00F01792">
              <w:rPr>
                <w:rStyle w:val="Hyperlink"/>
                <w:noProof/>
              </w:rPr>
              <w:t>2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Project Schedule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_Toc464838734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2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35" w:history="1">
            <w:r w:rsidR="008A5CF0" w:rsidRPr="00F01792">
              <w:rPr>
                <w:rStyle w:val="Hyperlink"/>
                <w:noProof/>
              </w:rPr>
              <w:t>3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Currents Status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_Toc464838735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3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64838736" w:history="1">
            <w:r w:rsidR="008A5CF0" w:rsidRPr="00F01792">
              <w:rPr>
                <w:rStyle w:val="Hyperlink"/>
                <w:noProof/>
              </w:rPr>
              <w:t>3.1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Finished Tasks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_Toc464838736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3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64838737" w:history="1">
            <w:r w:rsidR="008A5CF0" w:rsidRPr="00F01792">
              <w:rPr>
                <w:rStyle w:val="Hyperlink"/>
                <w:noProof/>
              </w:rPr>
              <w:t>3.2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Falling being schedule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_Toc464838737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3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38" w:history="1">
            <w:r w:rsidR="008A5CF0" w:rsidRPr="00F01792">
              <w:rPr>
                <w:rStyle w:val="Hyperlink"/>
                <w:noProof/>
              </w:rPr>
              <w:t>4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Plan for next work period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_Toc464838738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4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64838739" w:history="1">
            <w:r w:rsidR="008A5CF0" w:rsidRPr="00F01792">
              <w:rPr>
                <w:rStyle w:val="Hyperlink"/>
                <w:noProof/>
              </w:rPr>
              <w:t>4.1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Task for next work period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_Toc464838739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4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40" w:history="1">
            <w:r w:rsidR="008A5CF0" w:rsidRPr="00F01792">
              <w:rPr>
                <w:rStyle w:val="Hyperlink"/>
                <w:noProof/>
              </w:rPr>
              <w:t>5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Challenges and concerns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_Toc464838740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5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365E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41" w:history="1">
            <w:r w:rsidR="008A5CF0" w:rsidRPr="00F01792">
              <w:rPr>
                <w:rStyle w:val="Hyperlink"/>
                <w:noProof/>
              </w:rPr>
              <w:t>6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updated artifacts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_Toc464838741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194C97">
              <w:rPr>
                <w:noProof/>
                <w:webHidden/>
              </w:rPr>
              <w:t>6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0" w:name="_Toc464838734"/>
      <w:r>
        <w:lastRenderedPageBreak/>
        <w:t>Project Schedule</w:t>
      </w:r>
      <w:bookmarkEnd w:id="0"/>
    </w:p>
    <w:p w:rsidR="00486FB3" w:rsidRDefault="00D01658" w:rsidP="00486FB3"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146.5pt">
            <v:imagedata r:id="rId8" o:title="24-10-2016 to 11-16-2016 TimeSheet"/>
          </v:shape>
        </w:pict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1" w:name="_Toc464838735"/>
      <w:r>
        <w:lastRenderedPageBreak/>
        <w:t>Currents Status</w:t>
      </w:r>
      <w:bookmarkEnd w:id="1"/>
    </w:p>
    <w:p w:rsidR="00393BC1" w:rsidRDefault="00393BC1" w:rsidP="0026687B">
      <w:pPr>
        <w:pStyle w:val="Heading2"/>
      </w:pPr>
      <w:bookmarkStart w:id="2" w:name="_Toc464838736"/>
      <w:r>
        <w:t>Finished Tasks</w:t>
      </w:r>
      <w:bookmarkEnd w:id="2"/>
    </w:p>
    <w:p w:rsidR="0026687B" w:rsidRDefault="0026687B" w:rsidP="0026687B">
      <w:pPr>
        <w:pStyle w:val="ListParagraph"/>
        <w:numPr>
          <w:ilvl w:val="0"/>
          <w:numId w:val="17"/>
        </w:numPr>
        <w:ind w:firstLineChars="0"/>
      </w:pPr>
      <w:r>
        <w:t>Update Project Document</w:t>
      </w:r>
    </w:p>
    <w:p w:rsidR="0026687B" w:rsidRDefault="0026687B" w:rsidP="0026687B">
      <w:pPr>
        <w:pStyle w:val="ListParagraph"/>
        <w:numPr>
          <w:ilvl w:val="1"/>
          <w:numId w:val="17"/>
        </w:numPr>
        <w:ind w:firstLineChars="0"/>
      </w:pPr>
      <w:r>
        <w:t>Fixed some spell and grammar problems</w:t>
      </w:r>
    </w:p>
    <w:p w:rsidR="00D01658" w:rsidRDefault="00D01658" w:rsidP="0026687B">
      <w:pPr>
        <w:pStyle w:val="ListParagraph"/>
        <w:numPr>
          <w:ilvl w:val="1"/>
          <w:numId w:val="17"/>
        </w:numPr>
        <w:ind w:firstLineChars="0"/>
      </w:pPr>
      <w:r>
        <w:t xml:space="preserve">Update new interface and interface interaction diagram </w:t>
      </w:r>
    </w:p>
    <w:p w:rsidR="0026687B" w:rsidRDefault="00D01658" w:rsidP="00D753B3">
      <w:pPr>
        <w:pStyle w:val="ListParagraph"/>
        <w:numPr>
          <w:ilvl w:val="0"/>
          <w:numId w:val="17"/>
        </w:numPr>
        <w:ind w:firstLineChars="0"/>
      </w:pPr>
      <w:r>
        <w:t xml:space="preserve">Implement </w:t>
      </w:r>
      <w:proofErr w:type="spellStart"/>
      <w:r>
        <w:t>newTask</w:t>
      </w:r>
      <w:proofErr w:type="spellEnd"/>
      <w:r>
        <w:t xml:space="preserve"> class</w:t>
      </w:r>
    </w:p>
    <w:p w:rsidR="00D753B3" w:rsidRDefault="00D01658" w:rsidP="00D753B3">
      <w:pPr>
        <w:pStyle w:val="ListParagraph"/>
        <w:numPr>
          <w:ilvl w:val="0"/>
          <w:numId w:val="17"/>
        </w:numPr>
        <w:ind w:firstLineChars="0"/>
      </w:pPr>
      <w:r>
        <w:t xml:space="preserve">Implement </w:t>
      </w:r>
      <w:proofErr w:type="spellStart"/>
      <w:r>
        <w:t>generateCalendar</w:t>
      </w:r>
      <w:proofErr w:type="spellEnd"/>
      <w:r>
        <w:t xml:space="preserve"> Class</w:t>
      </w:r>
    </w:p>
    <w:p w:rsidR="00D01658" w:rsidRDefault="00D01658" w:rsidP="00D753B3">
      <w:pPr>
        <w:pStyle w:val="ListParagraph"/>
        <w:numPr>
          <w:ilvl w:val="0"/>
          <w:numId w:val="17"/>
        </w:numPr>
        <w:ind w:firstLineChars="0"/>
      </w:pPr>
      <w:r>
        <w:t xml:space="preserve">Implement Calendar </w:t>
      </w:r>
      <w:proofErr w:type="spellStart"/>
      <w:r>
        <w:t>Calss</w:t>
      </w:r>
      <w:proofErr w:type="spellEnd"/>
    </w:p>
    <w:p w:rsidR="00D753B3" w:rsidRDefault="00D753B3" w:rsidP="00D753B3">
      <w:pPr>
        <w:pStyle w:val="ListParagraph"/>
        <w:numPr>
          <w:ilvl w:val="0"/>
          <w:numId w:val="17"/>
        </w:numPr>
        <w:ind w:firstLineChars="0"/>
      </w:pPr>
      <w:r>
        <w:t>Bug</w:t>
      </w:r>
      <w:r w:rsidR="00D01658">
        <w:t>s</w:t>
      </w:r>
      <w:r>
        <w:t xml:space="preserve"> Fix</w:t>
      </w:r>
    </w:p>
    <w:p w:rsidR="00D01658" w:rsidRDefault="00393BC1" w:rsidP="00D01658">
      <w:pPr>
        <w:pStyle w:val="Heading2"/>
      </w:pPr>
      <w:bookmarkStart w:id="3" w:name="_Toc464838737"/>
      <w:r>
        <w:t>Falling being schedule</w:t>
      </w:r>
      <w:bookmarkEnd w:id="3"/>
    </w:p>
    <w:p w:rsidR="00393BC1" w:rsidRPr="00C756DC" w:rsidRDefault="00D01658" w:rsidP="00D01658">
      <w:r>
        <w:tab/>
        <w:t>All Tasks finished, but overdue few</w:t>
      </w:r>
      <w:bookmarkStart w:id="4" w:name="_GoBack"/>
      <w:bookmarkEnd w:id="4"/>
      <w:r>
        <w:t xml:space="preserve"> days. Because implement code spent a lot of time.</w:t>
      </w:r>
      <w:r w:rsidR="00393BC1">
        <w:br w:type="page"/>
      </w:r>
    </w:p>
    <w:p w:rsidR="00486FB3" w:rsidRDefault="00486FB3" w:rsidP="00486FB3">
      <w:pPr>
        <w:pStyle w:val="Heading1"/>
      </w:pPr>
      <w:bookmarkStart w:id="5" w:name="_Toc464838738"/>
      <w:r>
        <w:lastRenderedPageBreak/>
        <w:t>Plan for next work period</w:t>
      </w:r>
      <w:bookmarkEnd w:id="5"/>
    </w:p>
    <w:p w:rsidR="00C756DC" w:rsidRDefault="00C756DC" w:rsidP="00C756DC">
      <w:pPr>
        <w:pStyle w:val="Heading2"/>
      </w:pPr>
      <w:bookmarkStart w:id="6" w:name="_Toc464838739"/>
      <w:r>
        <w:t>Task for next work period</w:t>
      </w:r>
      <w:bookmarkEnd w:id="6"/>
    </w:p>
    <w:p w:rsidR="00B175BB" w:rsidRPr="00B175BB" w:rsidRDefault="00D753B3" w:rsidP="00B175BB">
      <w:r>
        <w:rPr>
          <w:noProof/>
          <w:lang w:eastAsia="zh-CN"/>
        </w:rPr>
        <w:drawing>
          <wp:inline distT="0" distB="0" distL="0" distR="0" wp14:anchorId="7354E658" wp14:editId="1B15B1E3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7" w:name="_Toc464838740"/>
      <w:r>
        <w:lastRenderedPageBreak/>
        <w:t>Challenges and concerns</w:t>
      </w:r>
      <w:bookmarkEnd w:id="7"/>
    </w:p>
    <w:p w:rsidR="00486FB3" w:rsidRDefault="00D753B3">
      <w:r>
        <w:t xml:space="preserve">In last three weeks, I update all code into Swift 3.0 format. It caused a lot of problem and bugs. I found a critical bug which will cause memory leak and program crash during working. It took a lot of time to find the reason and fix. </w:t>
      </w:r>
      <w:r w:rsidR="008A5CF0">
        <w:t xml:space="preserve">I asked my friend who has the experience with Swift 3.0, and work with him to fix this bugs. This is the reason why I didn’t finish one task on time. The remain work will move to next sprint, and I will continue work on it. </w:t>
      </w:r>
      <w:r w:rsidR="00486FB3">
        <w:br w:type="page"/>
      </w:r>
    </w:p>
    <w:p w:rsidR="00486FB3" w:rsidRDefault="00486FB3" w:rsidP="00486FB3">
      <w:pPr>
        <w:pStyle w:val="Heading1"/>
      </w:pPr>
      <w:bookmarkStart w:id="8" w:name="_Toc464838741"/>
      <w:r>
        <w:lastRenderedPageBreak/>
        <w:t>updated artifacts</w:t>
      </w:r>
      <w:bookmarkEnd w:id="8"/>
    </w:p>
    <w:p w:rsidR="00486FB3" w:rsidRDefault="008A5CF0" w:rsidP="008A5CF0">
      <w:pPr>
        <w:pStyle w:val="ListParagraph"/>
        <w:numPr>
          <w:ilvl w:val="0"/>
          <w:numId w:val="22"/>
        </w:numPr>
        <w:ind w:firstLineChars="0"/>
      </w:pPr>
      <w:r>
        <w:t>Some grammars and spells correction on documents.</w:t>
      </w:r>
    </w:p>
    <w:p w:rsidR="008A5CF0" w:rsidRDefault="008A5CF0" w:rsidP="008A5CF0">
      <w:pPr>
        <w:pStyle w:val="ListParagraph"/>
        <w:numPr>
          <w:ilvl w:val="0"/>
          <w:numId w:val="22"/>
        </w:numPr>
        <w:ind w:firstLineChars="0"/>
      </w:pPr>
      <w:r>
        <w:t>Application Source Code</w:t>
      </w:r>
    </w:p>
    <w:p w:rsidR="008A5CF0" w:rsidRDefault="008A5CF0" w:rsidP="008A5CF0">
      <w:pPr>
        <w:pStyle w:val="ListParagraph"/>
        <w:numPr>
          <w:ilvl w:val="0"/>
          <w:numId w:val="22"/>
        </w:numPr>
        <w:ind w:firstLineChars="0"/>
      </w:pPr>
      <w:r>
        <w:t>Gantt Chart</w:t>
      </w:r>
    </w:p>
    <w:p w:rsidR="008A5CF0" w:rsidRPr="00486FB3" w:rsidRDefault="008A5CF0" w:rsidP="008A5CF0">
      <w:pPr>
        <w:pStyle w:val="ListParagraph"/>
        <w:numPr>
          <w:ilvl w:val="0"/>
          <w:numId w:val="22"/>
        </w:numPr>
        <w:ind w:firstLineChars="0"/>
      </w:pPr>
      <w:r>
        <w:t>Next sprint plan</w:t>
      </w:r>
    </w:p>
    <w:sectPr w:rsidR="008A5CF0" w:rsidRPr="00486FB3" w:rsidSect="009A4F2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E73" w:rsidRDefault="00365E73" w:rsidP="009A4F22">
      <w:pPr>
        <w:spacing w:after="0" w:line="240" w:lineRule="auto"/>
      </w:pPr>
      <w:r>
        <w:separator/>
      </w:r>
    </w:p>
  </w:endnote>
  <w:endnote w:type="continuationSeparator" w:id="0">
    <w:p w:rsidR="00365E73" w:rsidRDefault="00365E73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658" w:rsidRPr="00D01658">
          <w:rPr>
            <w:noProof/>
            <w:lang w:val="zh-CN" w:eastAsia="zh-CN"/>
          </w:rPr>
          <w:t>6</w:t>
        </w:r>
        <w:r>
          <w:fldChar w:fldCharType="end"/>
        </w:r>
      </w:p>
    </w:sdtContent>
  </w:sdt>
  <w:p w:rsidR="009A4F22" w:rsidRDefault="009A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E73" w:rsidRDefault="00365E73" w:rsidP="009A4F22">
      <w:pPr>
        <w:spacing w:after="0" w:line="240" w:lineRule="auto"/>
      </w:pPr>
      <w:r>
        <w:separator/>
      </w:r>
    </w:p>
  </w:footnote>
  <w:footnote w:type="continuationSeparator" w:id="0">
    <w:p w:rsidR="00365E73" w:rsidRDefault="00365E73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02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1FC"/>
    <w:multiLevelType w:val="hybridMultilevel"/>
    <w:tmpl w:val="245C37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4106A8"/>
    <w:multiLevelType w:val="hybridMultilevel"/>
    <w:tmpl w:val="FAFC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B3096"/>
    <w:multiLevelType w:val="hybridMultilevel"/>
    <w:tmpl w:val="658894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63024"/>
    <w:multiLevelType w:val="hybridMultilevel"/>
    <w:tmpl w:val="0EA2CC5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78790C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10"/>
  </w:num>
  <w:num w:numId="15">
    <w:abstractNumId w:val="7"/>
  </w:num>
  <w:num w:numId="16">
    <w:abstractNumId w:val="8"/>
  </w:num>
  <w:num w:numId="17">
    <w:abstractNumId w:val="11"/>
  </w:num>
  <w:num w:numId="18">
    <w:abstractNumId w:val="12"/>
  </w:num>
  <w:num w:numId="19">
    <w:abstractNumId w:val="0"/>
  </w:num>
  <w:num w:numId="20">
    <w:abstractNumId w:val="2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7B"/>
    <w:rsid w:val="000C5502"/>
    <w:rsid w:val="00194C97"/>
    <w:rsid w:val="001C74F7"/>
    <w:rsid w:val="001F74AF"/>
    <w:rsid w:val="00264864"/>
    <w:rsid w:val="0026687B"/>
    <w:rsid w:val="002A2742"/>
    <w:rsid w:val="002C4B94"/>
    <w:rsid w:val="00314C10"/>
    <w:rsid w:val="003655EF"/>
    <w:rsid w:val="00365E73"/>
    <w:rsid w:val="00393BC1"/>
    <w:rsid w:val="00486FB3"/>
    <w:rsid w:val="005A58E5"/>
    <w:rsid w:val="005D386C"/>
    <w:rsid w:val="00631B7B"/>
    <w:rsid w:val="00675083"/>
    <w:rsid w:val="006A3A7F"/>
    <w:rsid w:val="006D3403"/>
    <w:rsid w:val="006D39EE"/>
    <w:rsid w:val="00821A55"/>
    <w:rsid w:val="0085170B"/>
    <w:rsid w:val="00882F4D"/>
    <w:rsid w:val="008914B1"/>
    <w:rsid w:val="008A5CF0"/>
    <w:rsid w:val="0092741A"/>
    <w:rsid w:val="009A4F22"/>
    <w:rsid w:val="00A6526F"/>
    <w:rsid w:val="00B175BB"/>
    <w:rsid w:val="00BB64E5"/>
    <w:rsid w:val="00C756DC"/>
    <w:rsid w:val="00D01658"/>
    <w:rsid w:val="00D53A65"/>
    <w:rsid w:val="00D54738"/>
    <w:rsid w:val="00D753B3"/>
    <w:rsid w:val="00DE7895"/>
    <w:rsid w:val="00E2188B"/>
    <w:rsid w:val="00E82F3D"/>
    <w:rsid w:val="00EA3056"/>
    <w:rsid w:val="00F61463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F4743"/>
  <w15:chartTrackingRefBased/>
  <w15:docId w15:val="{30755399-CE1C-4842-885C-DE2EF7BC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4F22"/>
  </w:style>
  <w:style w:type="paragraph" w:styleId="Heading1">
    <w:name w:val="heading 1"/>
    <w:basedOn w:val="Normal"/>
    <w:next w:val="Normal"/>
    <w:link w:val="Heading1Char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88B"/>
  </w:style>
  <w:style w:type="character" w:customStyle="1" w:styleId="Heading1Char">
    <w:name w:val="Heading 1 Char"/>
    <w:basedOn w:val="DefaultParagraphFont"/>
    <w:link w:val="Heading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A4F22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3A65"/>
    <w:pPr>
      <w:ind w:firstLineChars="200" w:firstLine="420"/>
    </w:pPr>
  </w:style>
  <w:style w:type="table" w:styleId="TableGrid">
    <w:name w:val="Table Grid"/>
    <w:basedOn w:val="TableNormal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F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4F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4F2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F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4F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F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F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4F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4F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Documents\Custom%20Office%20Templates\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9ADA-D060-471B-9372-86AE29BE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Status Report.dotx</Template>
  <TotalTime>40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3</cp:revision>
  <cp:lastPrinted>2016-10-22T01:44:00Z</cp:lastPrinted>
  <dcterms:created xsi:type="dcterms:W3CDTF">2016-10-22T01:08:00Z</dcterms:created>
  <dcterms:modified xsi:type="dcterms:W3CDTF">2016-11-15T08:38:00Z</dcterms:modified>
  <cp:category>COMP 191, Senior Project, 2016 Fall ---Yunpeng Zhang</cp:category>
</cp:coreProperties>
</file>