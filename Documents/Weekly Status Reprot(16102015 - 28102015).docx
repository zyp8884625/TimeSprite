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szCs w:val="24"/>
        </w:rPr>
        <w:id w:val="136579652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2188B" w:rsidRDefault="00E2188B">
          <w:pPr>
            <w:pStyle w:val="NoSpacing"/>
            <w:rPr>
              <w:sz w:val="2"/>
            </w:rPr>
          </w:pPr>
        </w:p>
        <w:p w:rsidR="00E2188B" w:rsidRDefault="00E2188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1C1149" wp14:editId="2FD00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13538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Time</w:t>
                                    </w:r>
                                    <w:r w:rsidR="002648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Sprite</w:t>
                                    </w:r>
                                  </w:p>
                                </w:sdtContent>
                              </w:sdt>
                              <w:p w:rsidR="00486FB3" w:rsidRDefault="003C1307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6FB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Status Reports and Project Submissions</w:t>
                                    </w:r>
                                  </w:sdtContent>
                                </w:sdt>
                                <w:r w:rsidR="0026486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86FB3" w:rsidRDefault="00486FB3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Date: </w:t>
                                </w:r>
                                <w:r w:rsidR="008F5238">
                                  <w:rPr>
                                    <w:color w:val="5B9BD5" w:themeColor="accent1"/>
                                    <w:sz w:val="36"/>
                                  </w:rPr>
                                  <w:t>16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</w:rPr>
                                  <w:t>/10/2015 t</w:t>
                                </w: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o </w:t>
                                </w:r>
                                <w:r w:rsidR="008F5238">
                                  <w:rPr>
                                    <w:color w:val="5B9BD5" w:themeColor="accent1"/>
                                    <w:sz w:val="36"/>
                                  </w:rPr>
                                  <w:t>28</w:t>
                                </w: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>/10/2015</w:t>
                                </w:r>
                              </w:p>
                              <w:p w:rsidR="00264864" w:rsidRDefault="00264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1C11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89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64864" w:rsidRDefault="008517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Time</w:t>
                              </w:r>
                              <w:r w:rsidR="002648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Sprite</w:t>
                              </w:r>
                            </w:p>
                          </w:sdtContent>
                        </w:sdt>
                        <w:p w:rsidR="00486FB3" w:rsidRDefault="003C1307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6FB3">
                                <w:rPr>
                                  <w:color w:val="5B9BD5" w:themeColor="accent1"/>
                                  <w:sz w:val="36"/>
                                  <w:szCs w:val="36"/>
                                  <w:lang w:eastAsia="zh-CN"/>
                                </w:rPr>
                                <w:t>Status Reports and Project Submissions</w:t>
                              </w:r>
                            </w:sdtContent>
                          </w:sdt>
                          <w:r w:rsidR="0026486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86FB3" w:rsidRDefault="00486FB3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Date: </w:t>
                          </w:r>
                          <w:r w:rsidR="008F5238">
                            <w:rPr>
                              <w:color w:val="5B9BD5" w:themeColor="accent1"/>
                              <w:sz w:val="36"/>
                            </w:rPr>
                            <w:t>16</w:t>
                          </w:r>
                          <w:r>
                            <w:rPr>
                              <w:color w:val="5B9BD5" w:themeColor="accent1"/>
                              <w:sz w:val="36"/>
                            </w:rPr>
                            <w:t>/10/2015 t</w:t>
                          </w: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o </w:t>
                          </w:r>
                          <w:r w:rsidR="008F5238">
                            <w:rPr>
                              <w:color w:val="5B9BD5" w:themeColor="accent1"/>
                              <w:sz w:val="36"/>
                            </w:rPr>
                            <w:t>28</w:t>
                          </w: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>/10/2015</w:t>
                          </w:r>
                        </w:p>
                        <w:p w:rsidR="00264864" w:rsidRDefault="00264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F78C10" wp14:editId="42C51E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4D74A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86FB3" w:rsidRDefault="0085170B" w:rsidP="009A4F2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2C24C" wp14:editId="704874F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7239000</wp:posOffset>
                    </wp:positionV>
                    <wp:extent cx="5946140" cy="9836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864" w:rsidRDefault="003C130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86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University of the Pacific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COMP 188, Senior Project, 2015 Fall </w:t>
                                    </w:r>
                                    <w:r w:rsidRPr="00173C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---Yunpeng Zhang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32C24C" id="Text Box 69" o:spid="_x0000_s1027" type="#_x0000_t202" style="position:absolute;margin-left:417pt;margin-top:570pt;width:468.2pt;height:77.4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" filled="f" stroked="f" strokeweight=".5pt">
                    <v:textbox inset="0,0,0,0">
                      <w:txbxContent>
                        <w:p w:rsidR="00264864" w:rsidRDefault="003C130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86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University of the Pacific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64864" w:rsidRDefault="0085170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COMP 188, Senior Project, 2015 Fall </w:t>
                              </w:r>
                              <w:r w:rsidRPr="00173C3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---Yunpeng Zhang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188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582832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6FB3" w:rsidRDefault="00486FB3">
          <w:pPr>
            <w:pStyle w:val="TOCHeading"/>
          </w:pPr>
          <w:r>
            <w:t>Contents</w:t>
          </w:r>
        </w:p>
        <w:p w:rsidR="00AB71F2" w:rsidRDefault="00486F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11589" w:history="1">
            <w:r w:rsidR="00AB71F2" w:rsidRPr="00FB733A">
              <w:rPr>
                <w:rStyle w:val="Hyperlink"/>
                <w:noProof/>
              </w:rPr>
              <w:t>2</w:t>
            </w:r>
            <w:r w:rsidR="00AB71F2">
              <w:rPr>
                <w:rFonts w:cstheme="minorBidi"/>
                <w:noProof/>
              </w:rPr>
              <w:tab/>
            </w:r>
            <w:r w:rsidR="00AB71F2" w:rsidRPr="00FB733A">
              <w:rPr>
                <w:rStyle w:val="Hyperlink"/>
                <w:noProof/>
              </w:rPr>
              <w:t>Project Schedule</w:t>
            </w:r>
            <w:r w:rsidR="00AB71F2">
              <w:rPr>
                <w:noProof/>
                <w:webHidden/>
              </w:rPr>
              <w:tab/>
            </w:r>
            <w:r w:rsidR="00AB71F2">
              <w:rPr>
                <w:noProof/>
                <w:webHidden/>
              </w:rPr>
              <w:fldChar w:fldCharType="begin"/>
            </w:r>
            <w:r w:rsidR="00AB71F2">
              <w:rPr>
                <w:noProof/>
                <w:webHidden/>
              </w:rPr>
              <w:instrText xml:space="preserve"> PAGEREF _Toc433811589 \h </w:instrText>
            </w:r>
            <w:r w:rsidR="00AB71F2">
              <w:rPr>
                <w:noProof/>
                <w:webHidden/>
              </w:rPr>
            </w:r>
            <w:r w:rsidR="00AB71F2">
              <w:rPr>
                <w:noProof/>
                <w:webHidden/>
              </w:rPr>
              <w:fldChar w:fldCharType="separate"/>
            </w:r>
            <w:r w:rsidR="00AB71F2">
              <w:rPr>
                <w:noProof/>
                <w:webHidden/>
              </w:rPr>
              <w:t>2</w:t>
            </w:r>
            <w:r w:rsidR="00AB71F2">
              <w:rPr>
                <w:noProof/>
                <w:webHidden/>
              </w:rPr>
              <w:fldChar w:fldCharType="end"/>
            </w:r>
          </w:hyperlink>
        </w:p>
        <w:p w:rsidR="00AB71F2" w:rsidRDefault="00AB71F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811590" w:history="1">
            <w:r w:rsidRPr="00FB733A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FB733A">
              <w:rPr>
                <w:rStyle w:val="Hyperlink"/>
                <w:noProof/>
              </w:rPr>
              <w:t>Currents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F2" w:rsidRDefault="00AB71F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3811591" w:history="1">
            <w:r w:rsidRPr="00FB733A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FB733A">
              <w:rPr>
                <w:rStyle w:val="Hyperlink"/>
                <w:noProof/>
              </w:rPr>
              <w:t>Finished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F2" w:rsidRDefault="00AB71F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3811592" w:history="1">
            <w:r w:rsidRPr="00FB733A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FB733A">
              <w:rPr>
                <w:rStyle w:val="Hyperlink"/>
                <w:noProof/>
              </w:rPr>
              <w:t>Falling being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F2" w:rsidRDefault="00AB71F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811593" w:history="1">
            <w:r w:rsidRPr="00FB733A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FB733A">
              <w:rPr>
                <w:rStyle w:val="Hyperlink"/>
                <w:noProof/>
              </w:rPr>
              <w:t>Plan for next work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F2" w:rsidRDefault="00AB71F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3811594" w:history="1">
            <w:r w:rsidRPr="00FB733A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FB733A">
              <w:rPr>
                <w:rStyle w:val="Hyperlink"/>
                <w:noProof/>
              </w:rPr>
              <w:t>Task for next work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F2" w:rsidRDefault="00AB71F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811595" w:history="1">
            <w:r w:rsidRPr="00FB733A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FB733A">
              <w:rPr>
                <w:rStyle w:val="Hyperlink"/>
                <w:noProof/>
              </w:rPr>
              <w:t>Challenges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F2" w:rsidRDefault="00AB71F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811596" w:history="1">
            <w:r w:rsidRPr="00FB733A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FB733A">
              <w:rPr>
                <w:rStyle w:val="Hyperlink"/>
                <w:noProof/>
              </w:rPr>
              <w:t>updated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FB3" w:rsidRDefault="00486FB3">
          <w:r>
            <w:rPr>
              <w:b/>
              <w:bCs/>
              <w:noProof/>
            </w:rPr>
            <w:fldChar w:fldCharType="end"/>
          </w:r>
        </w:p>
      </w:sdtContent>
    </w:sdt>
    <w:p w:rsidR="008914B1" w:rsidRDefault="008914B1" w:rsidP="009A4F22"/>
    <w:p w:rsidR="00486FB3" w:rsidRDefault="00486FB3">
      <w:bookmarkStart w:id="0" w:name="_GoBack"/>
      <w:bookmarkEnd w:id="0"/>
      <w:r>
        <w:br w:type="page"/>
      </w:r>
    </w:p>
    <w:p w:rsidR="00486FB3" w:rsidRDefault="00486FB3" w:rsidP="00486FB3">
      <w:pPr>
        <w:pStyle w:val="Heading1"/>
      </w:pPr>
      <w:bookmarkStart w:id="1" w:name="_Toc433811589"/>
      <w:r>
        <w:lastRenderedPageBreak/>
        <w:t>Project Schedule</w:t>
      </w:r>
      <w:bookmarkEnd w:id="1"/>
    </w:p>
    <w:p w:rsidR="00486FB3" w:rsidRDefault="008F5238" w:rsidP="00486FB3">
      <w:r>
        <w:rPr>
          <w:noProof/>
          <w:lang w:eastAsia="zh-CN"/>
        </w:rPr>
        <w:drawing>
          <wp:inline distT="0" distB="0" distL="0" distR="0" wp14:anchorId="34738141" wp14:editId="39B88A5E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2" w:name="_Toc433811590"/>
      <w:r>
        <w:lastRenderedPageBreak/>
        <w:t>Currents Status</w:t>
      </w:r>
      <w:bookmarkEnd w:id="2"/>
    </w:p>
    <w:p w:rsidR="00486FB3" w:rsidRDefault="00393BC1" w:rsidP="00393BC1">
      <w:pPr>
        <w:pStyle w:val="Heading2"/>
      </w:pPr>
      <w:bookmarkStart w:id="3" w:name="_Toc433811591"/>
      <w:r>
        <w:t>Finished Tasks</w:t>
      </w:r>
      <w:bookmarkEnd w:id="3"/>
    </w:p>
    <w:p w:rsidR="008F5238" w:rsidRDefault="008F5238" w:rsidP="008F5238">
      <w:pPr>
        <w:pStyle w:val="ListParagraph"/>
        <w:numPr>
          <w:ilvl w:val="0"/>
          <w:numId w:val="17"/>
        </w:numPr>
        <w:ind w:firstLineChars="0"/>
      </w:pPr>
      <w:r>
        <w:t>Weekly Status Report</w:t>
      </w:r>
    </w:p>
    <w:p w:rsidR="008F5238" w:rsidRDefault="008F5238" w:rsidP="008F5238">
      <w:pPr>
        <w:pStyle w:val="ListParagraph"/>
        <w:numPr>
          <w:ilvl w:val="0"/>
          <w:numId w:val="17"/>
        </w:numPr>
        <w:ind w:firstLineChars="0"/>
      </w:pPr>
      <w:r>
        <w:t>System Description and Project Overview</w:t>
      </w:r>
    </w:p>
    <w:p w:rsidR="008F5238" w:rsidRDefault="008F5238" w:rsidP="008F5238">
      <w:pPr>
        <w:pStyle w:val="ListParagraph"/>
        <w:numPr>
          <w:ilvl w:val="0"/>
          <w:numId w:val="17"/>
        </w:numPr>
        <w:ind w:firstLineChars="0"/>
      </w:pPr>
      <w:r>
        <w:t>Functional Requirements</w:t>
      </w:r>
    </w:p>
    <w:p w:rsidR="008F5238" w:rsidRDefault="008F5238" w:rsidP="008F5238">
      <w:pPr>
        <w:pStyle w:val="ListParagraph"/>
        <w:numPr>
          <w:ilvl w:val="0"/>
          <w:numId w:val="17"/>
        </w:numPr>
        <w:ind w:firstLineChars="0"/>
      </w:pPr>
      <w:r>
        <w:t>Non-Functional Requirements</w:t>
      </w:r>
    </w:p>
    <w:p w:rsidR="008F5238" w:rsidRDefault="008F5238" w:rsidP="008F5238">
      <w:pPr>
        <w:pStyle w:val="ListParagraph"/>
        <w:numPr>
          <w:ilvl w:val="0"/>
          <w:numId w:val="17"/>
        </w:numPr>
        <w:ind w:firstLineChars="0"/>
      </w:pPr>
      <w:r>
        <w:t>Glossary of Terms</w:t>
      </w:r>
    </w:p>
    <w:p w:rsidR="008F5238" w:rsidRPr="008F5238" w:rsidRDefault="008F5238" w:rsidP="008F5238">
      <w:pPr>
        <w:pStyle w:val="ListParagraph"/>
        <w:numPr>
          <w:ilvl w:val="0"/>
          <w:numId w:val="17"/>
        </w:numPr>
        <w:ind w:firstLineChars="0"/>
      </w:pPr>
      <w:r>
        <w:t>References</w:t>
      </w:r>
    </w:p>
    <w:p w:rsidR="00393BC1" w:rsidRDefault="00393BC1" w:rsidP="00393BC1">
      <w:pPr>
        <w:pStyle w:val="Heading2"/>
      </w:pPr>
      <w:bookmarkStart w:id="4" w:name="_Toc433811592"/>
      <w:r>
        <w:t>Falling being schedule</w:t>
      </w:r>
      <w:bookmarkEnd w:id="4"/>
    </w:p>
    <w:p w:rsidR="008F5238" w:rsidRDefault="008F5238" w:rsidP="008F5238">
      <w:pPr>
        <w:pStyle w:val="ListParagraph"/>
        <w:numPr>
          <w:ilvl w:val="0"/>
          <w:numId w:val="18"/>
        </w:numPr>
        <w:ind w:firstLineChars="0"/>
      </w:pPr>
      <w:r>
        <w:t>User Interface Design Sketches</w:t>
      </w:r>
    </w:p>
    <w:p w:rsidR="008F5238" w:rsidRPr="008F5238" w:rsidRDefault="008F5238" w:rsidP="008F5238">
      <w:pPr>
        <w:pStyle w:val="ListParagraph"/>
        <w:ind w:left="720" w:firstLineChars="0" w:firstLine="0"/>
      </w:pPr>
      <w:r>
        <w:t>I plan use xCode to draw user interface at begin. But Swift does not have calendar view object for App. Therefore, it spent a lot of time to set up the third party library. I am still working on it. SO I did not finished interface Sketches.</w:t>
      </w:r>
    </w:p>
    <w:p w:rsidR="00393BC1" w:rsidRPr="00C756DC" w:rsidRDefault="00393BC1" w:rsidP="00C756DC">
      <w:pPr>
        <w:pStyle w:val="NoSpacing"/>
        <w:numPr>
          <w:ilvl w:val="1"/>
          <w:numId w:val="15"/>
        </w:numPr>
      </w:pPr>
      <w:r>
        <w:br w:type="page"/>
      </w:r>
    </w:p>
    <w:p w:rsidR="00486FB3" w:rsidRDefault="00486FB3" w:rsidP="00486FB3">
      <w:pPr>
        <w:pStyle w:val="Heading1"/>
      </w:pPr>
      <w:bookmarkStart w:id="5" w:name="_Toc433811593"/>
      <w:r>
        <w:lastRenderedPageBreak/>
        <w:t>Plan for next work period</w:t>
      </w:r>
      <w:bookmarkEnd w:id="5"/>
    </w:p>
    <w:p w:rsidR="00C756DC" w:rsidRDefault="00C756DC" w:rsidP="00C756DC">
      <w:pPr>
        <w:pStyle w:val="Heading2"/>
      </w:pPr>
      <w:bookmarkStart w:id="6" w:name="_Toc433811594"/>
      <w:r>
        <w:t>Task for next work period</w:t>
      </w:r>
      <w:bookmarkEnd w:id="6"/>
    </w:p>
    <w:p w:rsidR="008F5238" w:rsidRDefault="00AB71F2" w:rsidP="008F5238">
      <w:pPr>
        <w:pStyle w:val="ListParagraph"/>
        <w:numPr>
          <w:ilvl w:val="0"/>
          <w:numId w:val="18"/>
        </w:numPr>
        <w:ind w:firstLineChars="0"/>
      </w:pPr>
      <w:r>
        <w:t>Finish User interface</w:t>
      </w:r>
    </w:p>
    <w:p w:rsidR="00AB71F2" w:rsidRDefault="00AB71F2" w:rsidP="008F5238">
      <w:pPr>
        <w:pStyle w:val="ListParagraph"/>
        <w:numPr>
          <w:ilvl w:val="0"/>
          <w:numId w:val="18"/>
        </w:numPr>
        <w:ind w:firstLineChars="0"/>
      </w:pPr>
      <w:r>
        <w:t>Finish the document</w:t>
      </w:r>
    </w:p>
    <w:p w:rsidR="00AB71F2" w:rsidRDefault="00AB71F2" w:rsidP="008F5238">
      <w:pPr>
        <w:pStyle w:val="ListParagraph"/>
        <w:numPr>
          <w:ilvl w:val="0"/>
          <w:numId w:val="18"/>
        </w:numPr>
        <w:ind w:firstLineChars="0"/>
      </w:pPr>
      <w:r>
        <w:t>System design documents</w:t>
      </w:r>
    </w:p>
    <w:p w:rsidR="00AB71F2" w:rsidRDefault="00AB71F2" w:rsidP="008F5238">
      <w:pPr>
        <w:pStyle w:val="ListParagraph"/>
        <w:numPr>
          <w:ilvl w:val="0"/>
          <w:numId w:val="18"/>
        </w:numPr>
        <w:ind w:firstLineChars="0"/>
      </w:pPr>
      <w:r>
        <w:t>Set up the third party library</w:t>
      </w:r>
    </w:p>
    <w:p w:rsidR="000A2971" w:rsidRDefault="000A2971" w:rsidP="008F5238">
      <w:r>
        <w:br w:type="page"/>
      </w:r>
    </w:p>
    <w:p w:rsidR="00B175BB" w:rsidRPr="00B175BB" w:rsidRDefault="00B175BB" w:rsidP="00B175BB"/>
    <w:p w:rsidR="00AB71F2" w:rsidRDefault="00486FB3" w:rsidP="00AB71F2">
      <w:pPr>
        <w:pStyle w:val="Heading1"/>
      </w:pPr>
      <w:bookmarkStart w:id="7" w:name="_Toc433811595"/>
      <w:r>
        <w:t>Challenges and concerns</w:t>
      </w:r>
      <w:bookmarkEnd w:id="7"/>
    </w:p>
    <w:p w:rsidR="00486FB3" w:rsidRDefault="00AB71F2" w:rsidP="00AB71F2">
      <w:r>
        <w:t>The swift does not have Apple Calendar view, so I will install plug-in called Pods. Pods can grab library from internet. It will support to create an Apple Calendar object.</w:t>
      </w:r>
      <w:r w:rsidR="00486FB3">
        <w:br w:type="page"/>
      </w:r>
    </w:p>
    <w:p w:rsidR="00486FB3" w:rsidRDefault="00486FB3" w:rsidP="00486FB3">
      <w:pPr>
        <w:pStyle w:val="Heading1"/>
      </w:pPr>
      <w:bookmarkStart w:id="8" w:name="_Toc433811596"/>
      <w:r>
        <w:lastRenderedPageBreak/>
        <w:t>updated artifacts</w:t>
      </w:r>
      <w:bookmarkEnd w:id="8"/>
    </w:p>
    <w:p w:rsidR="00486FB3" w:rsidRDefault="00AB71F2" w:rsidP="00AB71F2">
      <w:r>
        <w:t>Include:</w:t>
      </w:r>
    </w:p>
    <w:p w:rsidR="00AB71F2" w:rsidRDefault="00AB71F2" w:rsidP="00AB71F2">
      <w:pPr>
        <w:pStyle w:val="ListParagraph"/>
        <w:numPr>
          <w:ilvl w:val="0"/>
          <w:numId w:val="20"/>
        </w:numPr>
        <w:ind w:firstLineChars="0"/>
      </w:pPr>
      <w:r>
        <w:t>Requirements Analysis Documents</w:t>
      </w:r>
    </w:p>
    <w:p w:rsidR="00AB71F2" w:rsidRPr="00486FB3" w:rsidRDefault="00AB71F2" w:rsidP="00AB71F2">
      <w:pPr>
        <w:pStyle w:val="ListParagraph"/>
        <w:numPr>
          <w:ilvl w:val="0"/>
          <w:numId w:val="20"/>
        </w:numPr>
        <w:ind w:firstLineChars="0"/>
      </w:pPr>
      <w:r>
        <w:t>Weekly Status report</w:t>
      </w:r>
    </w:p>
    <w:sectPr w:rsidR="00AB71F2" w:rsidRPr="00486FB3" w:rsidSect="009A4F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307" w:rsidRDefault="003C1307" w:rsidP="009A4F22">
      <w:pPr>
        <w:spacing w:after="0" w:line="240" w:lineRule="auto"/>
      </w:pPr>
      <w:r>
        <w:separator/>
      </w:r>
    </w:p>
  </w:endnote>
  <w:endnote w:type="continuationSeparator" w:id="0">
    <w:p w:rsidR="003C1307" w:rsidRDefault="003C1307" w:rsidP="009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258866"/>
      <w:docPartObj>
        <w:docPartGallery w:val="Page Numbers (Bottom of Page)"/>
        <w:docPartUnique/>
      </w:docPartObj>
    </w:sdtPr>
    <w:sdtEndPr/>
    <w:sdtContent>
      <w:p w:rsidR="009A4F22" w:rsidRDefault="009A4F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1F2" w:rsidRPr="00AB71F2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9A4F22" w:rsidRDefault="009A4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307" w:rsidRDefault="003C1307" w:rsidP="009A4F22">
      <w:pPr>
        <w:spacing w:after="0" w:line="240" w:lineRule="auto"/>
      </w:pPr>
      <w:r>
        <w:separator/>
      </w:r>
    </w:p>
  </w:footnote>
  <w:footnote w:type="continuationSeparator" w:id="0">
    <w:p w:rsidR="003C1307" w:rsidRDefault="003C1307" w:rsidP="009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D87"/>
    <w:multiLevelType w:val="hybridMultilevel"/>
    <w:tmpl w:val="0228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A12E7B"/>
    <w:multiLevelType w:val="hybridMultilevel"/>
    <w:tmpl w:val="A748EB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4D3D4D"/>
    <w:multiLevelType w:val="hybridMultilevel"/>
    <w:tmpl w:val="FE80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01D7E"/>
    <w:multiLevelType w:val="hybridMultilevel"/>
    <w:tmpl w:val="4B8CAE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D483750"/>
    <w:multiLevelType w:val="hybridMultilevel"/>
    <w:tmpl w:val="7152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06FA0"/>
    <w:multiLevelType w:val="hybridMultilevel"/>
    <w:tmpl w:val="155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02E52"/>
    <w:multiLevelType w:val="hybridMultilevel"/>
    <w:tmpl w:val="6188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B5C"/>
    <w:multiLevelType w:val="hybridMultilevel"/>
    <w:tmpl w:val="FB6A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67619"/>
    <w:multiLevelType w:val="hybridMultilevel"/>
    <w:tmpl w:val="F892A2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2160B64"/>
    <w:multiLevelType w:val="hybridMultilevel"/>
    <w:tmpl w:val="481A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10"/>
  </w:num>
  <w:num w:numId="15">
    <w:abstractNumId w:val="5"/>
  </w:num>
  <w:num w:numId="16">
    <w:abstractNumId w:val="6"/>
  </w:num>
  <w:num w:numId="17">
    <w:abstractNumId w:val="3"/>
  </w:num>
  <w:num w:numId="18">
    <w:abstractNumId w:val="8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38"/>
    <w:rsid w:val="000A2971"/>
    <w:rsid w:val="000C5502"/>
    <w:rsid w:val="001C74F7"/>
    <w:rsid w:val="00264864"/>
    <w:rsid w:val="002764F1"/>
    <w:rsid w:val="002A2742"/>
    <w:rsid w:val="002C4B94"/>
    <w:rsid w:val="00314C10"/>
    <w:rsid w:val="003655EF"/>
    <w:rsid w:val="00393BC1"/>
    <w:rsid w:val="003C1307"/>
    <w:rsid w:val="00486FB3"/>
    <w:rsid w:val="005D386C"/>
    <w:rsid w:val="00631B7B"/>
    <w:rsid w:val="00675083"/>
    <w:rsid w:val="006A3A7F"/>
    <w:rsid w:val="006D3403"/>
    <w:rsid w:val="006D39EE"/>
    <w:rsid w:val="00821A55"/>
    <w:rsid w:val="0085170B"/>
    <w:rsid w:val="00882F4D"/>
    <w:rsid w:val="008914B1"/>
    <w:rsid w:val="008F5238"/>
    <w:rsid w:val="0092741A"/>
    <w:rsid w:val="009A4F22"/>
    <w:rsid w:val="00A6526F"/>
    <w:rsid w:val="00AB71F2"/>
    <w:rsid w:val="00B175BB"/>
    <w:rsid w:val="00BB64E5"/>
    <w:rsid w:val="00C756DC"/>
    <w:rsid w:val="00D53A65"/>
    <w:rsid w:val="00D54738"/>
    <w:rsid w:val="00DE7895"/>
    <w:rsid w:val="00E2188B"/>
    <w:rsid w:val="00E82F3D"/>
    <w:rsid w:val="00EA3056"/>
    <w:rsid w:val="00FB4A93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91C9C-FEE5-4E09-88AD-D159CF15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F22"/>
  </w:style>
  <w:style w:type="paragraph" w:styleId="Heading1">
    <w:name w:val="heading 1"/>
    <w:basedOn w:val="Normal"/>
    <w:next w:val="Normal"/>
    <w:link w:val="Heading1Char"/>
    <w:uiPriority w:val="9"/>
    <w:qFormat/>
    <w:rsid w:val="009A4F2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2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2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F2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F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188B"/>
  </w:style>
  <w:style w:type="character" w:customStyle="1" w:styleId="Heading1Char">
    <w:name w:val="Heading 1 Char"/>
    <w:basedOn w:val="DefaultParagraphFont"/>
    <w:link w:val="Heading1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A4F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A4F22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4F2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53A65"/>
    <w:pPr>
      <w:ind w:firstLineChars="200" w:firstLine="420"/>
    </w:pPr>
  </w:style>
  <w:style w:type="table" w:styleId="TableGrid">
    <w:name w:val="Table Grid"/>
    <w:basedOn w:val="TableNormal"/>
    <w:uiPriority w:val="39"/>
    <w:rsid w:val="000C5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F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F22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4F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F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A4F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A4F2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A4F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4F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A4F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F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A4F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F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A4F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4F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4F22"/>
    <w:pPr>
      <w:spacing w:after="100"/>
      <w:ind w:left="220"/>
    </w:pPr>
    <w:rPr>
      <w:rFonts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9A4F22"/>
    <w:pPr>
      <w:spacing w:after="100"/>
    </w:pPr>
    <w:rPr>
      <w:rFonts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9A4F22"/>
    <w:pPr>
      <w:spacing w:after="100"/>
      <w:ind w:left="440"/>
    </w:pPr>
    <w:rPr>
      <w:rFonts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9A4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YP\Documents\Custom%20Office%20Templates\Weekly%20Status%20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DCCE-2C64-47EF-9F00-0E00AFD8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Status ReportTemplate.dotx</Template>
  <TotalTime>17</TotalTime>
  <Pages>7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TimeSprite</vt:lpstr>
    </vt:vector>
  </TitlesOfParts>
  <Company>University of the Pacific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TimeSprite</dc:title>
  <dc:subject>Status Reports and Project Submissions</dc:subject>
  <dc:creator>yunpeng zhang</dc:creator>
  <cp:keywords/>
  <dc:description/>
  <cp:lastModifiedBy>yunpeng zhang</cp:lastModifiedBy>
  <cp:revision>1</cp:revision>
  <cp:lastPrinted>2015-10-09T05:25:00Z</cp:lastPrinted>
  <dcterms:created xsi:type="dcterms:W3CDTF">2015-10-28T22:47:00Z</dcterms:created>
  <dcterms:modified xsi:type="dcterms:W3CDTF">2015-10-28T23:04:00Z</dcterms:modified>
  <cp:category>COMP 188, Senior Project, 2015 Fall ---Yunpeng Zhang</cp:category>
</cp:coreProperties>
</file>