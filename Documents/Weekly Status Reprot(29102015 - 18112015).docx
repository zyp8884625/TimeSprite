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szCs w:val="24"/>
        </w:rPr>
        <w:id w:val="136579652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2188B" w:rsidRDefault="00E2188B">
          <w:pPr>
            <w:pStyle w:val="NoSpacing"/>
            <w:rPr>
              <w:sz w:val="2"/>
            </w:rPr>
          </w:pPr>
        </w:p>
        <w:p w:rsidR="00E2188B" w:rsidRDefault="00E2188B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1C1149" wp14:editId="2FD00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13538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Time</w:t>
                                    </w:r>
                                    <w:r w:rsidR="0026486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Sprite</w:t>
                                    </w:r>
                                  </w:p>
                                </w:sdtContent>
                              </w:sdt>
                              <w:p w:rsidR="00486FB3" w:rsidRDefault="00F06241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6FB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Status Reports and Project Submissions</w:t>
                                    </w:r>
                                  </w:sdtContent>
                                </w:sdt>
                                <w:r w:rsidR="0026486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86FB3" w:rsidRDefault="00486FB3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Date: 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</w:rPr>
                                  <w:t>08/10/2015 t</w:t>
                                </w: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>o 15/10/2015</w:t>
                                </w:r>
                              </w:p>
                              <w:p w:rsidR="00264864" w:rsidRDefault="002648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1C11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.2pt;height:89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64864" w:rsidRDefault="008517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Time</w:t>
                              </w:r>
                              <w:r w:rsidR="0026486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Sprite</w:t>
                              </w:r>
                            </w:p>
                          </w:sdtContent>
                        </w:sdt>
                        <w:p w:rsidR="00486FB3" w:rsidRDefault="00F06241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6FB3">
                                <w:rPr>
                                  <w:color w:val="5B9BD5" w:themeColor="accent1"/>
                                  <w:sz w:val="36"/>
                                  <w:szCs w:val="36"/>
                                  <w:lang w:eastAsia="zh-CN"/>
                                </w:rPr>
                                <w:t>Status Reports and Project Submissions</w:t>
                              </w:r>
                            </w:sdtContent>
                          </w:sdt>
                          <w:r w:rsidR="0026486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86FB3" w:rsidRDefault="00486FB3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Date: </w:t>
                          </w:r>
                          <w:r>
                            <w:rPr>
                              <w:color w:val="5B9BD5" w:themeColor="accent1"/>
                              <w:sz w:val="36"/>
                            </w:rPr>
                            <w:t>08/10/2015 t</w:t>
                          </w: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>o 15/10/2015</w:t>
                          </w:r>
                        </w:p>
                        <w:p w:rsidR="00264864" w:rsidRDefault="002648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F78C10" wp14:editId="42C51E9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297FD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86FB3" w:rsidRDefault="0085170B" w:rsidP="009A4F2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2C24C" wp14:editId="704874F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7239000</wp:posOffset>
                    </wp:positionV>
                    <wp:extent cx="5946140" cy="983615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864" w:rsidRDefault="00F0624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86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University of the Pacific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4864" w:rsidRDefault="008517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COMP 188, Senior Project, 2015 </w:t>
                                    </w:r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Fall</w:t>
                                    </w:r>
                                    <w:proofErr w:type="gram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73C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---Yunpeng Zhang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32C24C" id="Text Box 69" o:spid="_x0000_s1027" type="#_x0000_t202" style="position:absolute;margin-left:417pt;margin-top:570pt;width:468.2pt;height:77.4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" filled="f" stroked="f" strokeweight=".5pt">
                    <v:textbox inset="0,0,0,0">
                      <w:txbxContent>
                        <w:p w:rsidR="00264864" w:rsidRDefault="00F0624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86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University of the Pacific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64864" w:rsidRDefault="0085170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COMP 188, Senior Project, 2015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Fall</w:t>
                              </w:r>
                              <w:proofErr w:type="gram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73C3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---Yunpeng Zhang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2188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582832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6FB3" w:rsidRDefault="00486FB3">
          <w:pPr>
            <w:pStyle w:val="TOCHeading"/>
          </w:pPr>
          <w:r>
            <w:t>Contents</w:t>
          </w:r>
        </w:p>
        <w:p w:rsidR="000A2971" w:rsidRDefault="00486F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59180" w:history="1">
            <w:r w:rsidR="000A2971" w:rsidRPr="00EA0A5E">
              <w:rPr>
                <w:rStyle w:val="Hyperlink"/>
                <w:noProof/>
              </w:rPr>
              <w:t>2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Hyperlink"/>
                <w:noProof/>
              </w:rPr>
              <w:t>Project Schedule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_Toc432959180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0F560C">
              <w:rPr>
                <w:noProof/>
                <w:webHidden/>
              </w:rPr>
              <w:t>2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F0624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9181" w:history="1">
            <w:r w:rsidR="000A2971" w:rsidRPr="00EA0A5E">
              <w:rPr>
                <w:rStyle w:val="Hyperlink"/>
                <w:noProof/>
              </w:rPr>
              <w:t>3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Hyperlink"/>
                <w:noProof/>
              </w:rPr>
              <w:t>Currents Status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_Toc432959181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0F560C">
              <w:rPr>
                <w:noProof/>
                <w:webHidden/>
              </w:rPr>
              <w:t>3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F0624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9182" w:history="1">
            <w:r w:rsidR="000A2971" w:rsidRPr="00EA0A5E">
              <w:rPr>
                <w:rStyle w:val="Hyperlink"/>
                <w:noProof/>
              </w:rPr>
              <w:t>3.1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Hyperlink"/>
                <w:noProof/>
              </w:rPr>
              <w:t>Finished Tasks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_Toc432959182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0F560C">
              <w:rPr>
                <w:noProof/>
                <w:webHidden/>
              </w:rPr>
              <w:t>3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F0624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9183" w:history="1">
            <w:r w:rsidR="000A2971" w:rsidRPr="00EA0A5E">
              <w:rPr>
                <w:rStyle w:val="Hyperlink"/>
                <w:noProof/>
              </w:rPr>
              <w:t>3.2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Hyperlink"/>
                <w:noProof/>
              </w:rPr>
              <w:t>Falling being schedule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_Toc432959183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0F560C">
              <w:rPr>
                <w:noProof/>
                <w:webHidden/>
              </w:rPr>
              <w:t>3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F0624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9184" w:history="1">
            <w:r w:rsidR="000A2971" w:rsidRPr="00EA0A5E">
              <w:rPr>
                <w:rStyle w:val="Hyperlink"/>
                <w:noProof/>
              </w:rPr>
              <w:t>4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Hyperlink"/>
                <w:noProof/>
              </w:rPr>
              <w:t>Plan for next work period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_Toc432959184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0F560C">
              <w:rPr>
                <w:noProof/>
                <w:webHidden/>
              </w:rPr>
              <w:t>4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F06241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9185" w:history="1">
            <w:r w:rsidR="000A2971" w:rsidRPr="00EA0A5E">
              <w:rPr>
                <w:rStyle w:val="Hyperlink"/>
                <w:noProof/>
              </w:rPr>
              <w:t>4.1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Hyperlink"/>
                <w:noProof/>
              </w:rPr>
              <w:t>Task for next work period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_Toc432959185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0F560C">
              <w:rPr>
                <w:noProof/>
                <w:webHidden/>
              </w:rPr>
              <w:t>4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F0624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9186" w:history="1">
            <w:r w:rsidR="000A2971" w:rsidRPr="00EA0A5E">
              <w:rPr>
                <w:rStyle w:val="Hyperlink"/>
                <w:noProof/>
              </w:rPr>
              <w:t>5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Hyperlink"/>
                <w:noProof/>
              </w:rPr>
              <w:t>Challenges and concerns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_Toc432959186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0F560C">
              <w:rPr>
                <w:noProof/>
                <w:webHidden/>
              </w:rPr>
              <w:t>5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F0624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9187" w:history="1">
            <w:r w:rsidR="000A2971" w:rsidRPr="00EA0A5E">
              <w:rPr>
                <w:rStyle w:val="Hyperlink"/>
                <w:noProof/>
              </w:rPr>
              <w:t>6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Hyperlink"/>
                <w:noProof/>
              </w:rPr>
              <w:t>updated artifacts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_Toc432959187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0F560C">
              <w:rPr>
                <w:noProof/>
                <w:webHidden/>
              </w:rPr>
              <w:t>6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486FB3" w:rsidRDefault="00486FB3">
          <w:r>
            <w:rPr>
              <w:b/>
              <w:bCs/>
              <w:noProof/>
            </w:rPr>
            <w:fldChar w:fldCharType="end"/>
          </w:r>
        </w:p>
      </w:sdtContent>
    </w:sdt>
    <w:p w:rsidR="008914B1" w:rsidRDefault="008914B1" w:rsidP="009A4F22"/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0" w:name="_Toc432959180"/>
      <w:r>
        <w:lastRenderedPageBreak/>
        <w:t>Project Schedule</w:t>
      </w:r>
      <w:bookmarkEnd w:id="0"/>
    </w:p>
    <w:p w:rsidR="00486FB3" w:rsidRDefault="00742194" w:rsidP="00486FB3">
      <w:r>
        <w:rPr>
          <w:noProof/>
          <w:lang w:eastAsia="zh-CN"/>
        </w:rPr>
        <w:drawing>
          <wp:inline distT="0" distB="0" distL="0" distR="0" wp14:anchorId="3332E142" wp14:editId="366090A7">
            <wp:extent cx="5943600" cy="2035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B3" w:rsidRDefault="00486FB3">
      <w:r>
        <w:br w:type="page"/>
      </w:r>
    </w:p>
    <w:p w:rsidR="00486FB3" w:rsidRDefault="00486FB3" w:rsidP="00486FB3">
      <w:pPr>
        <w:pStyle w:val="Heading1"/>
      </w:pPr>
      <w:bookmarkStart w:id="1" w:name="_Toc432959181"/>
      <w:r>
        <w:lastRenderedPageBreak/>
        <w:t>Currents Status</w:t>
      </w:r>
      <w:bookmarkEnd w:id="1"/>
    </w:p>
    <w:p w:rsidR="00486FB3" w:rsidRDefault="00393BC1" w:rsidP="00393BC1">
      <w:pPr>
        <w:pStyle w:val="Heading2"/>
      </w:pPr>
      <w:bookmarkStart w:id="2" w:name="_Toc432959182"/>
      <w:r>
        <w:t>Finished Tasks</w:t>
      </w:r>
      <w:bookmarkEnd w:id="2"/>
    </w:p>
    <w:p w:rsidR="004969E9" w:rsidRDefault="004969E9" w:rsidP="004969E9">
      <w:pPr>
        <w:pStyle w:val="ListParagraph"/>
        <w:numPr>
          <w:ilvl w:val="0"/>
          <w:numId w:val="17"/>
        </w:numPr>
        <w:ind w:firstLineChars="0"/>
      </w:pPr>
      <w:r>
        <w:t>Weekly Status Report</w:t>
      </w:r>
    </w:p>
    <w:p w:rsidR="004969E9" w:rsidRDefault="004969E9" w:rsidP="004969E9">
      <w:pPr>
        <w:pStyle w:val="ListParagraph"/>
        <w:numPr>
          <w:ilvl w:val="0"/>
          <w:numId w:val="17"/>
        </w:numPr>
        <w:ind w:firstLineChars="0"/>
      </w:pPr>
      <w:bookmarkStart w:id="3" w:name="_GoBack"/>
      <w:bookmarkEnd w:id="3"/>
      <w:r>
        <w:t>User Interface Design Sketches</w:t>
      </w:r>
    </w:p>
    <w:p w:rsidR="004969E9" w:rsidRDefault="004969E9" w:rsidP="004969E9">
      <w:pPr>
        <w:pStyle w:val="ListParagraph"/>
        <w:numPr>
          <w:ilvl w:val="0"/>
          <w:numId w:val="17"/>
        </w:numPr>
        <w:ind w:firstLineChars="0"/>
      </w:pPr>
      <w:r>
        <w:t xml:space="preserve">Class UML </w:t>
      </w:r>
      <w:r>
        <w:t>Diagram</w:t>
      </w:r>
    </w:p>
    <w:p w:rsidR="004969E9" w:rsidRDefault="004969E9" w:rsidP="004969E9">
      <w:pPr>
        <w:pStyle w:val="ListParagraph"/>
        <w:numPr>
          <w:ilvl w:val="0"/>
          <w:numId w:val="17"/>
        </w:numPr>
        <w:ind w:firstLineChars="0"/>
      </w:pPr>
      <w:r>
        <w:t xml:space="preserve">Interaction Diagrams </w:t>
      </w:r>
    </w:p>
    <w:p w:rsidR="004969E9" w:rsidRDefault="004969E9" w:rsidP="004969E9">
      <w:pPr>
        <w:pStyle w:val="ListParagraph"/>
        <w:numPr>
          <w:ilvl w:val="0"/>
          <w:numId w:val="17"/>
        </w:numPr>
        <w:ind w:firstLineChars="0"/>
      </w:pPr>
      <w:r>
        <w:t>Implement</w:t>
      </w:r>
      <w:r>
        <w:t xml:space="preserve"> </w:t>
      </w:r>
      <w:r>
        <w:t>Basic</w:t>
      </w:r>
      <w:r>
        <w:t xml:space="preserve"> Class</w:t>
      </w:r>
    </w:p>
    <w:p w:rsidR="00393BC1" w:rsidRDefault="00393BC1" w:rsidP="00393BC1">
      <w:pPr>
        <w:pStyle w:val="Heading2"/>
      </w:pPr>
      <w:bookmarkStart w:id="4" w:name="_Toc432959183"/>
      <w:r>
        <w:t>Falling being schedule</w:t>
      </w:r>
      <w:bookmarkEnd w:id="4"/>
    </w:p>
    <w:p w:rsidR="004969E9" w:rsidRPr="004969E9" w:rsidRDefault="004969E9" w:rsidP="004969E9">
      <w:r>
        <w:t>Finished all schedule tasks</w:t>
      </w:r>
    </w:p>
    <w:p w:rsidR="00393BC1" w:rsidRPr="00C756DC" w:rsidRDefault="00393BC1" w:rsidP="00C756DC">
      <w:pPr>
        <w:pStyle w:val="NoSpacing"/>
        <w:numPr>
          <w:ilvl w:val="1"/>
          <w:numId w:val="15"/>
        </w:numPr>
      </w:pPr>
      <w:r>
        <w:br w:type="page"/>
      </w:r>
    </w:p>
    <w:p w:rsidR="00486FB3" w:rsidRDefault="00486FB3" w:rsidP="00486FB3">
      <w:pPr>
        <w:pStyle w:val="Heading1"/>
      </w:pPr>
      <w:bookmarkStart w:id="5" w:name="_Toc432959184"/>
      <w:r>
        <w:lastRenderedPageBreak/>
        <w:t>Plan for next work period</w:t>
      </w:r>
      <w:bookmarkEnd w:id="5"/>
    </w:p>
    <w:p w:rsidR="00C756DC" w:rsidRDefault="00C756DC" w:rsidP="00C756DC">
      <w:pPr>
        <w:pStyle w:val="Heading2"/>
      </w:pPr>
      <w:bookmarkStart w:id="6" w:name="_Toc432959185"/>
      <w:r>
        <w:t>Task for next work period</w:t>
      </w:r>
      <w:bookmarkEnd w:id="6"/>
    </w:p>
    <w:p w:rsidR="004969E9" w:rsidRDefault="004969E9" w:rsidP="004969E9">
      <w:pPr>
        <w:pStyle w:val="ListParagraph"/>
        <w:numPr>
          <w:ilvl w:val="0"/>
          <w:numId w:val="19"/>
        </w:numPr>
        <w:ind w:firstLineChars="0"/>
      </w:pPr>
      <w:r>
        <w:t xml:space="preserve">Try to understand </w:t>
      </w:r>
      <w:proofErr w:type="spellStart"/>
      <w:r>
        <w:t>CVCalendar</w:t>
      </w:r>
      <w:proofErr w:type="spellEnd"/>
      <w:r>
        <w:t xml:space="preserve"> Library</w:t>
      </w:r>
    </w:p>
    <w:p w:rsidR="00742194" w:rsidRDefault="00742194" w:rsidP="004969E9">
      <w:pPr>
        <w:pStyle w:val="ListParagraph"/>
        <w:numPr>
          <w:ilvl w:val="0"/>
          <w:numId w:val="19"/>
        </w:numPr>
        <w:ind w:firstLineChars="0"/>
      </w:pPr>
      <w:r>
        <w:t>Finish System Design Document</w:t>
      </w:r>
    </w:p>
    <w:p w:rsidR="00742194" w:rsidRDefault="00742194" w:rsidP="004969E9">
      <w:pPr>
        <w:pStyle w:val="ListParagraph"/>
        <w:numPr>
          <w:ilvl w:val="0"/>
          <w:numId w:val="19"/>
        </w:numPr>
        <w:ind w:firstLineChars="0"/>
      </w:pPr>
      <w:r>
        <w:t xml:space="preserve">Look up Swift Document, understand the delegate </w:t>
      </w:r>
    </w:p>
    <w:p w:rsidR="000A2971" w:rsidRDefault="00742194" w:rsidP="004969E9">
      <w:pPr>
        <w:pStyle w:val="ListParagraph"/>
        <w:numPr>
          <w:ilvl w:val="0"/>
          <w:numId w:val="19"/>
        </w:numPr>
        <w:ind w:firstLineChars="0"/>
      </w:pPr>
      <w:r>
        <w:t>Update Requirement analysis document</w:t>
      </w:r>
      <w:r w:rsidR="000A2971">
        <w:br w:type="page"/>
      </w:r>
    </w:p>
    <w:p w:rsidR="00B175BB" w:rsidRPr="00B175BB" w:rsidRDefault="00B175BB" w:rsidP="00B175BB"/>
    <w:p w:rsidR="00486FB3" w:rsidRDefault="00486FB3" w:rsidP="00486FB3">
      <w:pPr>
        <w:pStyle w:val="Heading1"/>
      </w:pPr>
      <w:bookmarkStart w:id="7" w:name="_Toc432959186"/>
      <w:r>
        <w:t>Challenges and concerns</w:t>
      </w:r>
      <w:bookmarkEnd w:id="7"/>
    </w:p>
    <w:p w:rsidR="00742194" w:rsidRDefault="00742194" w:rsidP="00742194">
      <w:pPr>
        <w:pStyle w:val="ListParagraph"/>
        <w:numPr>
          <w:ilvl w:val="0"/>
          <w:numId w:val="20"/>
        </w:numPr>
        <w:ind w:firstLineChars="0"/>
      </w:pPr>
      <w:r>
        <w:t>Need focus on Swift Language</w:t>
      </w:r>
    </w:p>
    <w:p w:rsidR="00742194" w:rsidRDefault="00742194" w:rsidP="00742194">
      <w:pPr>
        <w:pStyle w:val="ListParagraph"/>
        <w:numPr>
          <w:ilvl w:val="0"/>
          <w:numId w:val="20"/>
        </w:numPr>
        <w:ind w:firstLineChars="0"/>
      </w:pPr>
      <w:r>
        <w:t>Try to understand extend library</w:t>
      </w:r>
    </w:p>
    <w:p w:rsidR="00486FB3" w:rsidRDefault="00486FB3" w:rsidP="00742194">
      <w:pPr>
        <w:pStyle w:val="ListParagraph"/>
        <w:numPr>
          <w:ilvl w:val="0"/>
          <w:numId w:val="20"/>
        </w:numPr>
        <w:ind w:firstLineChars="0"/>
      </w:pPr>
      <w:r>
        <w:br w:type="page"/>
      </w:r>
    </w:p>
    <w:p w:rsidR="00486FB3" w:rsidRDefault="00486FB3" w:rsidP="00486FB3">
      <w:pPr>
        <w:pStyle w:val="Heading1"/>
      </w:pPr>
      <w:bookmarkStart w:id="8" w:name="_Toc432959187"/>
      <w:r>
        <w:lastRenderedPageBreak/>
        <w:t>updated artifacts</w:t>
      </w:r>
      <w:bookmarkEnd w:id="8"/>
    </w:p>
    <w:p w:rsidR="00486FB3" w:rsidRDefault="00742194" w:rsidP="00742194">
      <w:pPr>
        <w:pStyle w:val="ListParagraph"/>
        <w:numPr>
          <w:ilvl w:val="0"/>
          <w:numId w:val="21"/>
        </w:numPr>
        <w:ind w:firstLineChars="0"/>
      </w:pPr>
      <w:r>
        <w:t>Include Basic User Interface</w:t>
      </w:r>
    </w:p>
    <w:p w:rsidR="00742194" w:rsidRDefault="00742194" w:rsidP="00742194">
      <w:pPr>
        <w:pStyle w:val="ListParagraph"/>
        <w:numPr>
          <w:ilvl w:val="0"/>
          <w:numId w:val="21"/>
        </w:numPr>
        <w:ind w:firstLineChars="0"/>
      </w:pPr>
      <w:r>
        <w:t>Class UML Diagrams</w:t>
      </w:r>
    </w:p>
    <w:p w:rsidR="00742194" w:rsidRPr="00486FB3" w:rsidRDefault="00742194" w:rsidP="00742194">
      <w:pPr>
        <w:pStyle w:val="ListParagraph"/>
        <w:numPr>
          <w:ilvl w:val="0"/>
          <w:numId w:val="21"/>
        </w:numPr>
        <w:ind w:firstLineChars="0"/>
      </w:pPr>
      <w:r>
        <w:t>Interface Integration</w:t>
      </w:r>
    </w:p>
    <w:sectPr w:rsidR="00742194" w:rsidRPr="00486FB3" w:rsidSect="009A4F2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241" w:rsidRDefault="00F06241" w:rsidP="009A4F22">
      <w:pPr>
        <w:spacing w:after="0" w:line="240" w:lineRule="auto"/>
      </w:pPr>
      <w:r>
        <w:separator/>
      </w:r>
    </w:p>
  </w:endnote>
  <w:endnote w:type="continuationSeparator" w:id="0">
    <w:p w:rsidR="00F06241" w:rsidRDefault="00F06241" w:rsidP="009A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258866"/>
      <w:docPartObj>
        <w:docPartGallery w:val="Page Numbers (Bottom of Page)"/>
        <w:docPartUnique/>
      </w:docPartObj>
    </w:sdtPr>
    <w:sdtEndPr/>
    <w:sdtContent>
      <w:p w:rsidR="009A4F22" w:rsidRDefault="009A4F2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60C" w:rsidRPr="000F560C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9A4F22" w:rsidRDefault="009A4F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241" w:rsidRDefault="00F06241" w:rsidP="009A4F22">
      <w:pPr>
        <w:spacing w:after="0" w:line="240" w:lineRule="auto"/>
      </w:pPr>
      <w:r>
        <w:separator/>
      </w:r>
    </w:p>
  </w:footnote>
  <w:footnote w:type="continuationSeparator" w:id="0">
    <w:p w:rsidR="00F06241" w:rsidRDefault="00F06241" w:rsidP="009A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4D87"/>
    <w:multiLevelType w:val="hybridMultilevel"/>
    <w:tmpl w:val="0228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A12E7B"/>
    <w:multiLevelType w:val="hybridMultilevel"/>
    <w:tmpl w:val="A748EB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DA01D7E"/>
    <w:multiLevelType w:val="hybridMultilevel"/>
    <w:tmpl w:val="4B8CAEC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046286E"/>
    <w:multiLevelType w:val="hybridMultilevel"/>
    <w:tmpl w:val="8E5AA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90183"/>
    <w:multiLevelType w:val="hybridMultilevel"/>
    <w:tmpl w:val="4B92A9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D483750"/>
    <w:multiLevelType w:val="hybridMultilevel"/>
    <w:tmpl w:val="7152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06FA0"/>
    <w:multiLevelType w:val="hybridMultilevel"/>
    <w:tmpl w:val="155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C7807"/>
    <w:multiLevelType w:val="hybridMultilevel"/>
    <w:tmpl w:val="02C0C6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7634C8D"/>
    <w:multiLevelType w:val="hybridMultilevel"/>
    <w:tmpl w:val="F2FE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B59F5"/>
    <w:multiLevelType w:val="hybridMultilevel"/>
    <w:tmpl w:val="D048F9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2160B64"/>
    <w:multiLevelType w:val="hybridMultilevel"/>
    <w:tmpl w:val="481A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11"/>
  </w:num>
  <w:num w:numId="15">
    <w:abstractNumId w:val="6"/>
  </w:num>
  <w:num w:numId="16">
    <w:abstractNumId w:val="7"/>
  </w:num>
  <w:num w:numId="17">
    <w:abstractNumId w:val="9"/>
  </w:num>
  <w:num w:numId="18">
    <w:abstractNumId w:val="8"/>
  </w:num>
  <w:num w:numId="19">
    <w:abstractNumId w:val="4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E9"/>
    <w:rsid w:val="000A2971"/>
    <w:rsid w:val="000C5502"/>
    <w:rsid w:val="000F560C"/>
    <w:rsid w:val="001C74F7"/>
    <w:rsid w:val="00264864"/>
    <w:rsid w:val="002764F1"/>
    <w:rsid w:val="002A2742"/>
    <w:rsid w:val="002C4B94"/>
    <w:rsid w:val="00314C10"/>
    <w:rsid w:val="003655EF"/>
    <w:rsid w:val="00393BC1"/>
    <w:rsid w:val="00486FB3"/>
    <w:rsid w:val="004969E9"/>
    <w:rsid w:val="005D386C"/>
    <w:rsid w:val="00631B7B"/>
    <w:rsid w:val="00675083"/>
    <w:rsid w:val="006A3A7F"/>
    <w:rsid w:val="006D3403"/>
    <w:rsid w:val="006D39EE"/>
    <w:rsid w:val="00742194"/>
    <w:rsid w:val="00821A55"/>
    <w:rsid w:val="0085170B"/>
    <w:rsid w:val="00882F4D"/>
    <w:rsid w:val="008914B1"/>
    <w:rsid w:val="0092741A"/>
    <w:rsid w:val="009A4F22"/>
    <w:rsid w:val="00A6526F"/>
    <w:rsid w:val="00B175BB"/>
    <w:rsid w:val="00BB64E5"/>
    <w:rsid w:val="00C756DC"/>
    <w:rsid w:val="00D53A65"/>
    <w:rsid w:val="00D54738"/>
    <w:rsid w:val="00DE7895"/>
    <w:rsid w:val="00E2188B"/>
    <w:rsid w:val="00E82F3D"/>
    <w:rsid w:val="00EA3056"/>
    <w:rsid w:val="00F06241"/>
    <w:rsid w:val="00FB4A93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EACBA-906C-4605-90B8-4B8A9271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F22"/>
  </w:style>
  <w:style w:type="paragraph" w:styleId="Heading1">
    <w:name w:val="heading 1"/>
    <w:basedOn w:val="Normal"/>
    <w:next w:val="Normal"/>
    <w:link w:val="Heading1Char"/>
    <w:uiPriority w:val="9"/>
    <w:qFormat/>
    <w:rsid w:val="009A4F2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F2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2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F2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2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2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2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2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2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F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188B"/>
  </w:style>
  <w:style w:type="character" w:customStyle="1" w:styleId="Heading1Char">
    <w:name w:val="Heading 1 Char"/>
    <w:basedOn w:val="DefaultParagraphFont"/>
    <w:link w:val="Heading1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9A4F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F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A4F22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4F2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53A65"/>
    <w:pPr>
      <w:ind w:firstLineChars="200" w:firstLine="420"/>
    </w:pPr>
  </w:style>
  <w:style w:type="table" w:styleId="TableGrid">
    <w:name w:val="Table Grid"/>
    <w:basedOn w:val="TableNormal"/>
    <w:uiPriority w:val="39"/>
    <w:rsid w:val="000C5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4F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4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4F22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4F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F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F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F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4F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A4F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A4F2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A4F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4F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F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A4F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4F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A4F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4F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A4F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4F2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A4F22"/>
    <w:pPr>
      <w:spacing w:after="100"/>
      <w:ind w:left="220"/>
    </w:pPr>
    <w:rPr>
      <w:rFonts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9A4F22"/>
    <w:pPr>
      <w:spacing w:after="100"/>
    </w:pPr>
    <w:rPr>
      <w:rFonts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9A4F22"/>
    <w:pPr>
      <w:spacing w:after="100"/>
      <w:ind w:left="440"/>
    </w:pPr>
    <w:rPr>
      <w:rFonts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9A4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ZYP\Documents\Custom%20Office%20Templates\Weekly%20Status%20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4FB9-6245-46A9-9DA4-806A0994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Status ReportTemplate.dotx</Template>
  <TotalTime>18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TimeSprite</vt:lpstr>
    </vt:vector>
  </TitlesOfParts>
  <Company>University of the Pacific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TimeSprite</dc:title>
  <dc:subject>Status Reports and Project Submissions</dc:subject>
  <dc:creator>yunpeng zhang</dc:creator>
  <cp:keywords/>
  <dc:description/>
  <cp:lastModifiedBy>yunpeng zhang</cp:lastModifiedBy>
  <cp:revision>3</cp:revision>
  <cp:lastPrinted>2015-11-18T12:16:00Z</cp:lastPrinted>
  <dcterms:created xsi:type="dcterms:W3CDTF">2015-11-18T11:59:00Z</dcterms:created>
  <dcterms:modified xsi:type="dcterms:W3CDTF">2015-11-18T12:17:00Z</dcterms:modified>
  <cp:category>COMP 188, Senior Project, 2015 Fall ---Yunpeng Zhang</cp:category>
</cp:coreProperties>
</file>