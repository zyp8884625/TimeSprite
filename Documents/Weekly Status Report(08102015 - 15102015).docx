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szCs w:val="24"/>
        </w:rPr>
        <w:id w:val="136579652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2188B" w:rsidRDefault="00E2188B">
          <w:pPr>
            <w:pStyle w:val="NoSpacing"/>
            <w:rPr>
              <w:sz w:val="2"/>
            </w:rPr>
          </w:pPr>
        </w:p>
        <w:p w:rsidR="00E2188B" w:rsidRDefault="00E2188B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1C1149" wp14:editId="2FD00F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6140" cy="113538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1135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64864" w:rsidRDefault="008517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Time</w:t>
                                    </w:r>
                                    <w:r w:rsidR="0026486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Sprite</w:t>
                                    </w:r>
                                  </w:p>
                                </w:sdtContent>
                              </w:sdt>
                              <w:p w:rsidR="00486FB3" w:rsidRDefault="006A3A7F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6FB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Status Reports and Project Submissions</w:t>
                                    </w:r>
                                  </w:sdtContent>
                                </w:sdt>
                                <w:r w:rsidR="0026486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486FB3" w:rsidRDefault="00486FB3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r w:rsidRPr="00486FB3">
                                  <w:rPr>
                                    <w:color w:val="5B9BD5" w:themeColor="accent1"/>
                                    <w:sz w:val="36"/>
                                  </w:rPr>
                                  <w:t xml:space="preserve">Date: 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</w:rPr>
                                  <w:t>08/10/2015 t</w:t>
                                </w:r>
                                <w:r w:rsidRPr="00486FB3">
                                  <w:rPr>
                                    <w:color w:val="5B9BD5" w:themeColor="accent1"/>
                                    <w:sz w:val="36"/>
                                  </w:rPr>
                                  <w:t>o 15/10/2015</w:t>
                                </w:r>
                              </w:p>
                              <w:p w:rsidR="00264864" w:rsidRDefault="002648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01C11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.2pt;height:89.4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64864" w:rsidRDefault="008517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Time</w:t>
                              </w:r>
                              <w:r w:rsidR="0026486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Sprite</w:t>
                              </w:r>
                            </w:p>
                          </w:sdtContent>
                        </w:sdt>
                        <w:p w:rsidR="00486FB3" w:rsidRDefault="006A3A7F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6FB3">
                                <w:rPr>
                                  <w:color w:val="5B9BD5" w:themeColor="accent1"/>
                                  <w:sz w:val="36"/>
                                  <w:szCs w:val="36"/>
                                  <w:lang w:eastAsia="zh-CN"/>
                                </w:rPr>
                                <w:t>Status Reports and Project Submissions</w:t>
                              </w:r>
                            </w:sdtContent>
                          </w:sdt>
                          <w:r w:rsidR="00264864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486FB3" w:rsidRDefault="00486FB3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r w:rsidRPr="00486FB3">
                            <w:rPr>
                              <w:color w:val="5B9BD5" w:themeColor="accent1"/>
                              <w:sz w:val="36"/>
                            </w:rPr>
                            <w:t xml:space="preserve">Date: </w:t>
                          </w:r>
                          <w:r>
                            <w:rPr>
                              <w:color w:val="5B9BD5" w:themeColor="accent1"/>
                              <w:sz w:val="36"/>
                            </w:rPr>
                            <w:t>08/10/2015 t</w:t>
                          </w:r>
                          <w:r w:rsidRPr="00486FB3">
                            <w:rPr>
                              <w:color w:val="5B9BD5" w:themeColor="accent1"/>
                              <w:sz w:val="36"/>
                            </w:rPr>
                            <w:t>o 15/10/2015</w:t>
                          </w:r>
                        </w:p>
                        <w:p w:rsidR="00264864" w:rsidRDefault="0026486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BF78C10" wp14:editId="42C51E9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0C753A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86FB3" w:rsidRDefault="0085170B" w:rsidP="009A4F2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32C24C" wp14:editId="704874F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7239000</wp:posOffset>
                    </wp:positionV>
                    <wp:extent cx="5946140" cy="983615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983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864" w:rsidRDefault="006A3A7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486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University of the Pacific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4864" w:rsidRDefault="0085170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COMP 188, Senior Project, 2015 Fall </w:t>
                                    </w:r>
                                    <w:r w:rsidRPr="00173C3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---Yunpeng Zhang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32C24C" id="Text Box 69" o:spid="_x0000_s1027" type="#_x0000_t202" style="position:absolute;margin-left:417pt;margin-top:570pt;width:468.2pt;height:77.4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" filled="f" stroked="f" strokeweight=".5pt">
                    <v:textbox inset="0,0,0,0">
                      <w:txbxContent>
                        <w:p w:rsidR="00264864" w:rsidRDefault="006A3A7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486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University of the Pacific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64864" w:rsidRDefault="0085170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COMP 188, Senior Project, 2015 Fall </w:t>
                              </w:r>
                              <w:r w:rsidRPr="00173C3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---Yunpeng Zhang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2188B">
            <w:br w:type="page"/>
          </w:r>
        </w:p>
      </w:sdtContent>
    </w:sdt>
    <w:sdt>
      <w:sdtPr>
        <w:id w:val="-15828321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486FB3" w:rsidRDefault="00486FB3">
          <w:pPr>
            <w:pStyle w:val="TOCHeading"/>
          </w:pPr>
          <w:r>
            <w:t>Contents</w:t>
          </w:r>
        </w:p>
        <w:p w:rsidR="00B175BB" w:rsidRDefault="00486FB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57914" w:history="1">
            <w:r w:rsidR="00B175BB" w:rsidRPr="000F23DB">
              <w:rPr>
                <w:rStyle w:val="Hyperlink"/>
                <w:noProof/>
              </w:rPr>
              <w:t>2</w:t>
            </w:r>
            <w:r w:rsidR="00B175BB">
              <w:rPr>
                <w:rFonts w:cstheme="minorBidi"/>
                <w:noProof/>
              </w:rPr>
              <w:tab/>
            </w:r>
            <w:r w:rsidR="00B175BB" w:rsidRPr="000F23DB">
              <w:rPr>
                <w:rStyle w:val="Hyperlink"/>
                <w:noProof/>
              </w:rPr>
              <w:t>Project Schedule</w:t>
            </w:r>
            <w:r w:rsidR="00B175BB">
              <w:rPr>
                <w:noProof/>
                <w:webHidden/>
              </w:rPr>
              <w:tab/>
            </w:r>
            <w:r w:rsidR="00B175BB">
              <w:rPr>
                <w:noProof/>
                <w:webHidden/>
              </w:rPr>
              <w:fldChar w:fldCharType="begin"/>
            </w:r>
            <w:r w:rsidR="00B175BB">
              <w:rPr>
                <w:noProof/>
                <w:webHidden/>
              </w:rPr>
              <w:instrText xml:space="preserve"> PAGEREF _Toc432957914 \h </w:instrText>
            </w:r>
            <w:r w:rsidR="00B175BB">
              <w:rPr>
                <w:noProof/>
                <w:webHidden/>
              </w:rPr>
            </w:r>
            <w:r w:rsidR="00B175BB">
              <w:rPr>
                <w:noProof/>
                <w:webHidden/>
              </w:rPr>
              <w:fldChar w:fldCharType="separate"/>
            </w:r>
            <w:r w:rsidR="00B175BB">
              <w:rPr>
                <w:noProof/>
                <w:webHidden/>
              </w:rPr>
              <w:t>2</w:t>
            </w:r>
            <w:r w:rsidR="00B175BB">
              <w:rPr>
                <w:noProof/>
                <w:webHidden/>
              </w:rPr>
              <w:fldChar w:fldCharType="end"/>
            </w:r>
          </w:hyperlink>
        </w:p>
        <w:p w:rsidR="00B175BB" w:rsidRDefault="00B175B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2957915" w:history="1">
            <w:r w:rsidRPr="000F23DB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0F23DB">
              <w:rPr>
                <w:rStyle w:val="Hyperlink"/>
                <w:noProof/>
              </w:rPr>
              <w:t>Currents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_Toc432957915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BB" w:rsidRDefault="00B175B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2957916" w:history="1">
            <w:r w:rsidRPr="000F23DB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0F23DB">
              <w:rPr>
                <w:rStyle w:val="Hyperlink"/>
                <w:noProof/>
              </w:rPr>
              <w:t>Finished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_Toc432957916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BB" w:rsidRDefault="00B175B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2957917" w:history="1">
            <w:r w:rsidRPr="000F23DB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0F23DB">
              <w:rPr>
                <w:rStyle w:val="Hyperlink"/>
                <w:noProof/>
              </w:rPr>
              <w:t>Falling being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_Toc432957917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BB" w:rsidRDefault="00B175B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2957918" w:history="1">
            <w:r w:rsidRPr="000F23DB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0F23DB">
              <w:rPr>
                <w:rStyle w:val="Hyperlink"/>
                <w:noProof/>
              </w:rPr>
              <w:t>Plan for next work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_Toc432957918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BB" w:rsidRDefault="00B175B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2957919" w:history="1">
            <w:r w:rsidRPr="000F23DB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0F23DB">
              <w:rPr>
                <w:rStyle w:val="Hyperlink"/>
                <w:noProof/>
              </w:rPr>
              <w:t>Task for next work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_Toc432957919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BB" w:rsidRDefault="00B175B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2957920" w:history="1">
            <w:r w:rsidRPr="000F23DB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0F23DB">
              <w:rPr>
                <w:rStyle w:val="Hyperlink"/>
                <w:noProof/>
              </w:rPr>
              <w:t>Challenges and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_Toc432957920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BB" w:rsidRDefault="00B175B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2957921" w:history="1">
            <w:r w:rsidRPr="000F23DB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0F23DB">
              <w:rPr>
                <w:rStyle w:val="Hyperlink"/>
                <w:noProof/>
              </w:rPr>
              <w:t>updated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_Toc432957921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FB3" w:rsidRDefault="00486FB3">
          <w:r>
            <w:rPr>
              <w:b/>
              <w:bCs/>
              <w:noProof/>
            </w:rPr>
            <w:fldChar w:fldCharType="end"/>
          </w:r>
        </w:p>
      </w:sdtContent>
    </w:sdt>
    <w:p w:rsidR="008914B1" w:rsidRDefault="008914B1" w:rsidP="009A4F22"/>
    <w:p w:rsidR="00486FB3" w:rsidRDefault="00486FB3">
      <w:r>
        <w:br w:type="page"/>
      </w:r>
    </w:p>
    <w:p w:rsidR="00486FB3" w:rsidRDefault="00486FB3" w:rsidP="00486FB3">
      <w:pPr>
        <w:pStyle w:val="Heading1"/>
      </w:pPr>
      <w:bookmarkStart w:id="0" w:name="_Toc432957914"/>
      <w:r>
        <w:lastRenderedPageBreak/>
        <w:t>Project Schedule</w:t>
      </w:r>
      <w:bookmarkEnd w:id="0"/>
    </w:p>
    <w:p w:rsidR="00486FB3" w:rsidRDefault="00393BC1" w:rsidP="00486FB3">
      <w:r>
        <w:rPr>
          <w:noProof/>
          <w:lang w:eastAsia="zh-CN"/>
        </w:rPr>
        <w:drawing>
          <wp:inline distT="0" distB="0" distL="0" distR="0" wp14:anchorId="152F18C9" wp14:editId="7CEC5925">
            <wp:extent cx="5943600" cy="231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B3" w:rsidRDefault="00486FB3">
      <w:r>
        <w:br w:type="page"/>
      </w:r>
    </w:p>
    <w:p w:rsidR="00486FB3" w:rsidRDefault="00486FB3" w:rsidP="00486FB3">
      <w:pPr>
        <w:pStyle w:val="Heading1"/>
      </w:pPr>
      <w:bookmarkStart w:id="1" w:name="_Toc432957915"/>
      <w:r>
        <w:lastRenderedPageBreak/>
        <w:t>Currents Status</w:t>
      </w:r>
      <w:bookmarkEnd w:id="1"/>
    </w:p>
    <w:p w:rsidR="00486FB3" w:rsidRDefault="00393BC1" w:rsidP="00393BC1">
      <w:pPr>
        <w:pStyle w:val="Heading2"/>
      </w:pPr>
      <w:bookmarkStart w:id="2" w:name="_Toc432957916"/>
      <w:r>
        <w:t>Finished Tasks</w:t>
      </w:r>
      <w:bookmarkEnd w:id="2"/>
    </w:p>
    <w:p w:rsidR="00393BC1" w:rsidRDefault="00393BC1" w:rsidP="00393BC1">
      <w:pPr>
        <w:pStyle w:val="ListParagraph"/>
        <w:numPr>
          <w:ilvl w:val="0"/>
          <w:numId w:val="13"/>
        </w:numPr>
        <w:ind w:firstLineChars="0"/>
      </w:pPr>
      <w:r>
        <w:t>Project Proposal</w:t>
      </w:r>
    </w:p>
    <w:p w:rsidR="00393BC1" w:rsidRDefault="00393BC1" w:rsidP="00393BC1">
      <w:pPr>
        <w:pStyle w:val="ListParagraph"/>
        <w:numPr>
          <w:ilvl w:val="0"/>
          <w:numId w:val="13"/>
        </w:numPr>
        <w:ind w:firstLineChars="0"/>
      </w:pPr>
      <w:r>
        <w:t>Functional Requirements</w:t>
      </w:r>
    </w:p>
    <w:p w:rsidR="00393BC1" w:rsidRDefault="00393BC1" w:rsidP="00393BC1">
      <w:pPr>
        <w:pStyle w:val="ListParagraph"/>
        <w:numPr>
          <w:ilvl w:val="1"/>
          <w:numId w:val="13"/>
        </w:numPr>
        <w:ind w:firstLineChars="0"/>
      </w:pPr>
      <w:r>
        <w:t>Use Case Diagram</w:t>
      </w:r>
    </w:p>
    <w:p w:rsidR="00393BC1" w:rsidRDefault="00393BC1" w:rsidP="00393BC1">
      <w:pPr>
        <w:pStyle w:val="ListParagraph"/>
        <w:numPr>
          <w:ilvl w:val="1"/>
          <w:numId w:val="13"/>
        </w:numPr>
        <w:ind w:firstLineChars="0"/>
      </w:pPr>
      <w:r>
        <w:t>Casual Use Case Descriptions</w:t>
      </w:r>
    </w:p>
    <w:p w:rsidR="00393BC1" w:rsidRDefault="00393BC1" w:rsidP="00393BC1">
      <w:pPr>
        <w:pStyle w:val="ListParagraph"/>
        <w:numPr>
          <w:ilvl w:val="1"/>
          <w:numId w:val="13"/>
        </w:numPr>
        <w:ind w:firstLineChars="0"/>
      </w:pPr>
      <w:r>
        <w:t>Fully-Dressed Use Case Descriptions</w:t>
      </w:r>
    </w:p>
    <w:p w:rsidR="00393BC1" w:rsidRDefault="00393BC1" w:rsidP="00393BC1">
      <w:pPr>
        <w:pStyle w:val="ListParagraph"/>
        <w:numPr>
          <w:ilvl w:val="1"/>
          <w:numId w:val="13"/>
        </w:numPr>
        <w:ind w:firstLineChars="0"/>
      </w:pPr>
      <w:r>
        <w:t>System Sequence  Diagrams</w:t>
      </w:r>
    </w:p>
    <w:p w:rsidR="00393BC1" w:rsidRDefault="00393BC1" w:rsidP="00393BC1">
      <w:pPr>
        <w:pStyle w:val="Heading2"/>
      </w:pPr>
      <w:bookmarkStart w:id="3" w:name="_Toc432957917"/>
      <w:r>
        <w:t>Falling being schedule</w:t>
      </w:r>
      <w:bookmarkEnd w:id="3"/>
    </w:p>
    <w:p w:rsidR="00C756DC" w:rsidRDefault="00C756DC" w:rsidP="00C756DC">
      <w:pPr>
        <w:pStyle w:val="NoSpacing"/>
        <w:numPr>
          <w:ilvl w:val="0"/>
          <w:numId w:val="15"/>
        </w:numPr>
      </w:pPr>
      <w:r>
        <w:t>Use Case Diagram</w:t>
      </w:r>
    </w:p>
    <w:p w:rsidR="00393BC1" w:rsidRPr="00C756DC" w:rsidRDefault="00C756DC" w:rsidP="00C756DC">
      <w:pPr>
        <w:pStyle w:val="NoSpacing"/>
        <w:numPr>
          <w:ilvl w:val="1"/>
          <w:numId w:val="15"/>
        </w:numPr>
      </w:pPr>
      <w:r>
        <w:t>It spent 2 days, one more day than plan. Because I did not finish the diagram. So it cost one more day</w:t>
      </w:r>
      <w:r w:rsidR="00393BC1">
        <w:br w:type="page"/>
      </w:r>
    </w:p>
    <w:p w:rsidR="00486FB3" w:rsidRDefault="00486FB3" w:rsidP="00486FB3">
      <w:pPr>
        <w:pStyle w:val="Heading1"/>
      </w:pPr>
      <w:bookmarkStart w:id="4" w:name="_Toc432957918"/>
      <w:r>
        <w:lastRenderedPageBreak/>
        <w:t>Plan for next work period</w:t>
      </w:r>
      <w:bookmarkEnd w:id="4"/>
    </w:p>
    <w:p w:rsidR="00C756DC" w:rsidRDefault="00C756DC" w:rsidP="00C756DC">
      <w:pPr>
        <w:pStyle w:val="Heading2"/>
      </w:pPr>
      <w:bookmarkStart w:id="5" w:name="_Toc432957919"/>
      <w:r>
        <w:t>Task for next work period</w:t>
      </w:r>
      <w:bookmarkEnd w:id="5"/>
    </w:p>
    <w:p w:rsidR="00B175BB" w:rsidRPr="00B175BB" w:rsidRDefault="00B175BB" w:rsidP="00B175BB"/>
    <w:p w:rsidR="00B175BB" w:rsidRPr="00C756DC" w:rsidRDefault="00DE7895" w:rsidP="00B175BB">
      <w:pPr>
        <w:ind w:firstLine="432"/>
      </w:pPr>
      <w:r>
        <w:rPr>
          <w:noProof/>
          <w:lang w:eastAsia="zh-CN"/>
        </w:rPr>
        <w:drawing>
          <wp:inline distT="0" distB="0" distL="0" distR="0" wp14:anchorId="025F0C0E" wp14:editId="4D71C3A0">
            <wp:extent cx="5943600" cy="2272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B3" w:rsidRDefault="00B175BB">
      <w:r>
        <w:t>All tasks will be signed to Yunpeng Zhang.</w:t>
      </w:r>
      <w:r w:rsidR="00486FB3">
        <w:br w:type="page"/>
      </w:r>
    </w:p>
    <w:p w:rsidR="00486FB3" w:rsidRDefault="00486FB3" w:rsidP="00486FB3">
      <w:pPr>
        <w:pStyle w:val="Heading1"/>
      </w:pPr>
      <w:bookmarkStart w:id="6" w:name="_Toc432957920"/>
      <w:r>
        <w:lastRenderedPageBreak/>
        <w:t>Challenges and concerns</w:t>
      </w:r>
      <w:bookmarkEnd w:id="6"/>
    </w:p>
    <w:p w:rsidR="00486FB3" w:rsidRDefault="00B175BB" w:rsidP="00DE7895">
      <w:pPr>
        <w:ind w:firstLine="432"/>
      </w:pPr>
      <w:r>
        <w:t>It difficult to design the use case diagram</w:t>
      </w:r>
      <w:r w:rsidR="00DE7895">
        <w:t>, because this project has a lot user interaction. I need to consider lot situations. However, it only spent more time than plan, so it still acceptable.</w:t>
      </w:r>
    </w:p>
    <w:p w:rsidR="00486FB3" w:rsidRDefault="00486FB3">
      <w:r>
        <w:br w:type="page"/>
      </w:r>
    </w:p>
    <w:p w:rsidR="00486FB3" w:rsidRDefault="00486FB3" w:rsidP="00486FB3">
      <w:pPr>
        <w:pStyle w:val="Heading1"/>
      </w:pPr>
      <w:bookmarkStart w:id="7" w:name="_Toc432957921"/>
      <w:r>
        <w:lastRenderedPageBreak/>
        <w:t>updated artifacts</w:t>
      </w:r>
      <w:bookmarkEnd w:id="7"/>
    </w:p>
    <w:p w:rsidR="00486FB3" w:rsidRPr="00486FB3" w:rsidRDefault="00DE7895" w:rsidP="00DE7895">
      <w:pPr>
        <w:ind w:left="432"/>
      </w:pPr>
      <w:r>
        <w:t>I attached functional requirements documents. It will be a part of Requirements analysis documents.</w:t>
      </w:r>
      <w:bookmarkStart w:id="8" w:name="_GoBack"/>
      <w:bookmarkEnd w:id="8"/>
    </w:p>
    <w:sectPr w:rsidR="00486FB3" w:rsidRPr="00486FB3" w:rsidSect="009A4F22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A7F" w:rsidRDefault="006A3A7F" w:rsidP="009A4F22">
      <w:pPr>
        <w:spacing w:after="0" w:line="240" w:lineRule="auto"/>
      </w:pPr>
      <w:r>
        <w:separator/>
      </w:r>
    </w:p>
  </w:endnote>
  <w:endnote w:type="continuationSeparator" w:id="0">
    <w:p w:rsidR="006A3A7F" w:rsidRDefault="006A3A7F" w:rsidP="009A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258866"/>
      <w:docPartObj>
        <w:docPartGallery w:val="Page Numbers (Bottom of Page)"/>
        <w:docPartUnique/>
      </w:docPartObj>
    </w:sdtPr>
    <w:sdtEndPr/>
    <w:sdtContent>
      <w:p w:rsidR="009A4F22" w:rsidRDefault="009A4F2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7895" w:rsidRPr="00DE7895">
          <w:rPr>
            <w:noProof/>
            <w:lang w:val="zh-CN" w:eastAsia="zh-CN"/>
          </w:rPr>
          <w:t>6</w:t>
        </w:r>
        <w:r>
          <w:fldChar w:fldCharType="end"/>
        </w:r>
      </w:p>
    </w:sdtContent>
  </w:sdt>
  <w:p w:rsidR="009A4F22" w:rsidRDefault="009A4F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A7F" w:rsidRDefault="006A3A7F" w:rsidP="009A4F22">
      <w:pPr>
        <w:spacing w:after="0" w:line="240" w:lineRule="auto"/>
      </w:pPr>
      <w:r>
        <w:separator/>
      </w:r>
    </w:p>
  </w:footnote>
  <w:footnote w:type="continuationSeparator" w:id="0">
    <w:p w:rsidR="006A3A7F" w:rsidRDefault="006A3A7F" w:rsidP="009A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4D87"/>
    <w:multiLevelType w:val="hybridMultilevel"/>
    <w:tmpl w:val="0228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A12E7B"/>
    <w:multiLevelType w:val="hybridMultilevel"/>
    <w:tmpl w:val="A748EBD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DA01D7E"/>
    <w:multiLevelType w:val="hybridMultilevel"/>
    <w:tmpl w:val="4B8CAEC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D483750"/>
    <w:multiLevelType w:val="hybridMultilevel"/>
    <w:tmpl w:val="7152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06FA0"/>
    <w:multiLevelType w:val="hybridMultilevel"/>
    <w:tmpl w:val="1554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60B64"/>
    <w:multiLevelType w:val="hybridMultilevel"/>
    <w:tmpl w:val="481A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6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B3"/>
    <w:rsid w:val="000C5502"/>
    <w:rsid w:val="001C74F7"/>
    <w:rsid w:val="00264864"/>
    <w:rsid w:val="002A2742"/>
    <w:rsid w:val="002C4B94"/>
    <w:rsid w:val="00314C10"/>
    <w:rsid w:val="003655EF"/>
    <w:rsid w:val="00393BC1"/>
    <w:rsid w:val="00486FB3"/>
    <w:rsid w:val="005D386C"/>
    <w:rsid w:val="00631B7B"/>
    <w:rsid w:val="00675083"/>
    <w:rsid w:val="006A3A7F"/>
    <w:rsid w:val="006D3403"/>
    <w:rsid w:val="006D39EE"/>
    <w:rsid w:val="00821A55"/>
    <w:rsid w:val="0085170B"/>
    <w:rsid w:val="00882F4D"/>
    <w:rsid w:val="008914B1"/>
    <w:rsid w:val="0092741A"/>
    <w:rsid w:val="009A4F22"/>
    <w:rsid w:val="00A6526F"/>
    <w:rsid w:val="00B175BB"/>
    <w:rsid w:val="00BB64E5"/>
    <w:rsid w:val="00C756DC"/>
    <w:rsid w:val="00D53A65"/>
    <w:rsid w:val="00D54738"/>
    <w:rsid w:val="00DE7895"/>
    <w:rsid w:val="00E2188B"/>
    <w:rsid w:val="00E82F3D"/>
    <w:rsid w:val="00EA3056"/>
    <w:rsid w:val="00FB4A93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CC85F"/>
  <w15:chartTrackingRefBased/>
  <w15:docId w15:val="{CDB73EE3-8ADA-421E-B8B3-F1324043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F22"/>
  </w:style>
  <w:style w:type="paragraph" w:styleId="Heading1">
    <w:name w:val="heading 1"/>
    <w:basedOn w:val="Normal"/>
    <w:next w:val="Normal"/>
    <w:link w:val="Heading1Char"/>
    <w:uiPriority w:val="9"/>
    <w:qFormat/>
    <w:rsid w:val="009A4F22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F22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F2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4F22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F2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F2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F2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F2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F2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F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188B"/>
  </w:style>
  <w:style w:type="character" w:customStyle="1" w:styleId="Heading1Char">
    <w:name w:val="Heading 1 Char"/>
    <w:basedOn w:val="DefaultParagraphFont"/>
    <w:link w:val="Heading1"/>
    <w:uiPriority w:val="9"/>
    <w:rsid w:val="009A4F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A4F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F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F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A4F22"/>
    <w:rPr>
      <w:color w:val="5A5A5A" w:themeColor="text1" w:themeTint="A5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rsid w:val="009A4F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4F2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D53A65"/>
    <w:pPr>
      <w:ind w:firstLineChars="200" w:firstLine="420"/>
    </w:pPr>
  </w:style>
  <w:style w:type="table" w:styleId="TableGrid">
    <w:name w:val="Table Grid"/>
    <w:basedOn w:val="TableNormal"/>
    <w:uiPriority w:val="39"/>
    <w:rsid w:val="000C5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4F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4F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4F22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A4F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F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F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F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F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F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4F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A4F2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A4F22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A4F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4F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F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F2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A4F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4F2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A4F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4F2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A4F2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4F2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4F22"/>
    <w:pPr>
      <w:spacing w:after="100"/>
      <w:ind w:left="220"/>
    </w:pPr>
    <w:rPr>
      <w:rFonts w:cs="Times New Roman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9A4F22"/>
    <w:pPr>
      <w:spacing w:after="100"/>
    </w:pPr>
    <w:rPr>
      <w:rFonts w:cs="Times New Roman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9A4F22"/>
    <w:pPr>
      <w:spacing w:after="100"/>
      <w:ind w:left="440"/>
    </w:pPr>
    <w:rPr>
      <w:rFonts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9A4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ZYP\Documents\Custom%20Office%20Templates\CoverPag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F90CF-B5E2-4EA6-9C9F-7DB232BD5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CoverPageTemplate.dotx</Template>
  <TotalTime>55</TotalTime>
  <Pages>7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TimeSprite</vt:lpstr>
    </vt:vector>
  </TitlesOfParts>
  <Company>University of the Pacific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TimeSprite</dc:title>
  <dc:subject>Status Reports and Project Submissions</dc:subject>
  <dc:creator>yunpeng zhang</dc:creator>
  <cp:keywords/>
  <dc:description/>
  <cp:lastModifiedBy>yunpeng zhang</cp:lastModifiedBy>
  <cp:revision>1</cp:revision>
  <cp:lastPrinted>2015-10-09T05:25:00Z</cp:lastPrinted>
  <dcterms:created xsi:type="dcterms:W3CDTF">2015-10-19T01:21:00Z</dcterms:created>
  <dcterms:modified xsi:type="dcterms:W3CDTF">2015-10-19T02:16:00Z</dcterms:modified>
  <cp:category>COMP 188, Senior Project, 2015 Fall ---Yunpeng Zhang</cp:category>
</cp:coreProperties>
</file>